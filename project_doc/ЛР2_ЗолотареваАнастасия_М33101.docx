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24922" w14:textId="77777777" w:rsidR="006458B3" w:rsidRPr="00464B0B" w:rsidRDefault="006458B3" w:rsidP="006458B3">
      <w:pPr>
        <w:pStyle w:val="a8"/>
        <w:keepNext/>
        <w:suppressAutoHyphens/>
        <w:ind w:firstLine="0"/>
        <w:jc w:val="center"/>
        <w:rPr>
          <w:szCs w:val="24"/>
        </w:rPr>
      </w:pPr>
      <w:r w:rsidRPr="00464B0B">
        <w:rPr>
          <w:szCs w:val="24"/>
        </w:rPr>
        <w:t>МИНИСТЕРСТВО НАУКИ И ВЫСШЕГО ОБРАЗОВАНИЯ РОССИЙСКОЙ ФЕДЕРАЦИИ</w:t>
      </w:r>
    </w:p>
    <w:p w14:paraId="1DCC52DA" w14:textId="77777777" w:rsidR="006458B3" w:rsidRDefault="006458B3" w:rsidP="006458B3">
      <w:pPr>
        <w:pStyle w:val="a8"/>
        <w:keepNext/>
        <w:suppressAutoHyphens/>
        <w:ind w:firstLine="0"/>
        <w:jc w:val="center"/>
        <w:rPr>
          <w:szCs w:val="24"/>
        </w:rPr>
      </w:pPr>
      <w:r w:rsidRPr="00464B0B">
        <w:rPr>
          <w:szCs w:val="24"/>
        </w:rPr>
        <w:t>федеральное государственное автономное государственное учреждение высшего образования</w:t>
      </w:r>
    </w:p>
    <w:p w14:paraId="42934332" w14:textId="77777777" w:rsidR="006458B3" w:rsidRPr="00464B0B" w:rsidRDefault="006458B3" w:rsidP="006458B3">
      <w:pPr>
        <w:pStyle w:val="a8"/>
        <w:keepNext/>
        <w:suppressAutoHyphens/>
        <w:ind w:firstLine="0"/>
        <w:jc w:val="center"/>
        <w:rPr>
          <w:szCs w:val="24"/>
        </w:rPr>
      </w:pPr>
      <w:r w:rsidRPr="00464B0B">
        <w:rPr>
          <w:szCs w:val="24"/>
        </w:rPr>
        <w:t>Санкт-петербургский национальный исследовательский институт информационных технологий</w:t>
      </w:r>
      <w:r>
        <w:rPr>
          <w:szCs w:val="24"/>
        </w:rPr>
        <w:t>,</w:t>
      </w:r>
      <w:r w:rsidRPr="00464B0B">
        <w:rPr>
          <w:szCs w:val="24"/>
        </w:rPr>
        <w:t xml:space="preserve"> механики и оптики</w:t>
      </w:r>
    </w:p>
    <w:p w14:paraId="2685B260" w14:textId="77777777" w:rsidR="006458B3" w:rsidRDefault="006458B3" w:rsidP="006458B3">
      <w:pPr>
        <w:pStyle w:val="a8"/>
        <w:keepNext/>
        <w:suppressAutoHyphens/>
        <w:ind w:firstLine="0"/>
        <w:jc w:val="center"/>
        <w:rPr>
          <w:szCs w:val="24"/>
        </w:rPr>
      </w:pPr>
      <w:proofErr w:type="spellStart"/>
      <w:r>
        <w:rPr>
          <w:szCs w:val="24"/>
        </w:rPr>
        <w:t>Мегафакультет</w:t>
      </w:r>
      <w:proofErr w:type="spellEnd"/>
      <w:r>
        <w:rPr>
          <w:szCs w:val="24"/>
        </w:rPr>
        <w:t xml:space="preserve"> трансляционных информационных технологий</w:t>
      </w:r>
    </w:p>
    <w:p w14:paraId="7218E536" w14:textId="77777777" w:rsidR="006458B3" w:rsidRDefault="006458B3" w:rsidP="006458B3">
      <w:pPr>
        <w:pStyle w:val="a8"/>
        <w:keepNext/>
        <w:suppressAutoHyphens/>
        <w:spacing w:after="960"/>
        <w:ind w:firstLine="0"/>
        <w:jc w:val="center"/>
        <w:rPr>
          <w:szCs w:val="24"/>
        </w:rPr>
      </w:pPr>
      <w:r>
        <w:rPr>
          <w:szCs w:val="24"/>
        </w:rPr>
        <w:t>Факультет информационных технологий и программирования</w:t>
      </w:r>
    </w:p>
    <w:p w14:paraId="401E4EBD" w14:textId="0CDEC2FC" w:rsidR="006458B3" w:rsidRDefault="00ED6C1B" w:rsidP="006458B3">
      <w:pPr>
        <w:pStyle w:val="a8"/>
        <w:keepNext/>
        <w:suppressAutoHyphens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</w:t>
      </w:r>
      <w:r w:rsidR="006458B3" w:rsidRPr="00E655A2">
        <w:rPr>
          <w:b/>
          <w:bCs/>
          <w:sz w:val="28"/>
          <w:szCs w:val="28"/>
        </w:rPr>
        <w:t xml:space="preserve"> №</w:t>
      </w:r>
      <w:r w:rsidR="00DD0CF0">
        <w:rPr>
          <w:b/>
          <w:bCs/>
          <w:sz w:val="28"/>
          <w:szCs w:val="28"/>
        </w:rPr>
        <w:t>2</w:t>
      </w:r>
    </w:p>
    <w:p w14:paraId="7FD437DB" w14:textId="35DA3CAC" w:rsidR="003651A2" w:rsidRPr="005916D8" w:rsidRDefault="003651A2" w:rsidP="006458B3">
      <w:pPr>
        <w:pStyle w:val="a8"/>
        <w:keepNext/>
        <w:suppressAutoHyphens/>
        <w:ind w:firstLine="0"/>
        <w:jc w:val="center"/>
        <w:rPr>
          <w:b/>
          <w:bCs/>
          <w:sz w:val="28"/>
          <w:szCs w:val="28"/>
        </w:rPr>
      </w:pPr>
    </w:p>
    <w:p w14:paraId="65BF87E4" w14:textId="29982C49" w:rsidR="006458B3" w:rsidRPr="00EA0BAB" w:rsidRDefault="006458B3" w:rsidP="006458B3">
      <w:pPr>
        <w:pStyle w:val="a8"/>
        <w:keepNext/>
        <w:suppressAutoHyphens/>
        <w:ind w:firstLine="0"/>
        <w:jc w:val="center"/>
        <w:rPr>
          <w:b/>
          <w:bCs/>
          <w:sz w:val="28"/>
          <w:szCs w:val="28"/>
        </w:rPr>
      </w:pPr>
      <w:r w:rsidRPr="00E655A2">
        <w:rPr>
          <w:b/>
          <w:bCs/>
          <w:sz w:val="28"/>
          <w:szCs w:val="28"/>
        </w:rPr>
        <w:t>По дисциплине «</w:t>
      </w:r>
      <w:r w:rsidR="00ED6C1B">
        <w:rPr>
          <w:b/>
          <w:bCs/>
          <w:sz w:val="28"/>
          <w:szCs w:val="28"/>
          <w:lang w:val="en-US"/>
        </w:rPr>
        <w:t>Web</w:t>
      </w:r>
      <w:r w:rsidR="00ED6C1B" w:rsidRPr="00ED6C1B">
        <w:rPr>
          <w:b/>
          <w:bCs/>
          <w:sz w:val="28"/>
          <w:szCs w:val="28"/>
        </w:rPr>
        <w:t>-</w:t>
      </w:r>
      <w:r w:rsidR="00ED6C1B">
        <w:rPr>
          <w:b/>
          <w:bCs/>
          <w:sz w:val="28"/>
          <w:szCs w:val="28"/>
        </w:rPr>
        <w:t>разработка</w:t>
      </w:r>
      <w:r w:rsidR="003122A3">
        <w:rPr>
          <w:b/>
          <w:bCs/>
          <w:sz w:val="28"/>
          <w:szCs w:val="28"/>
        </w:rPr>
        <w:t>»</w:t>
      </w:r>
    </w:p>
    <w:p w14:paraId="7FCD30DB" w14:textId="17B39CC3" w:rsidR="006458B3" w:rsidRPr="009E5670" w:rsidRDefault="006458B3" w:rsidP="00EE6148">
      <w:pPr>
        <w:pStyle w:val="a8"/>
        <w:keepNext/>
        <w:suppressAutoHyphens/>
        <w:spacing w:after="960"/>
        <w:ind w:firstLine="0"/>
        <w:rPr>
          <w:b/>
          <w:bCs/>
          <w:sz w:val="28"/>
          <w:szCs w:val="28"/>
        </w:rPr>
      </w:pPr>
    </w:p>
    <w:p w14:paraId="46D2FE2D" w14:textId="535E9AC4" w:rsidR="00E863A7" w:rsidRPr="00EE6148" w:rsidRDefault="006458B3" w:rsidP="00EE6148">
      <w:pPr>
        <w:pStyle w:val="a8"/>
        <w:keepNext/>
        <w:suppressAutoHyphens/>
        <w:spacing w:after="0"/>
        <w:ind w:left="4956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Выполнил студент группы №</w:t>
      </w:r>
      <w:r>
        <w:rPr>
          <w:b/>
          <w:bCs/>
          <w:sz w:val="28"/>
          <w:szCs w:val="28"/>
          <w:lang w:val="en-US"/>
        </w:rPr>
        <w:t>M</w:t>
      </w:r>
      <w:r w:rsidRPr="001F6880">
        <w:rPr>
          <w:b/>
          <w:bCs/>
          <w:sz w:val="28"/>
          <w:szCs w:val="28"/>
        </w:rPr>
        <w:t>3</w:t>
      </w:r>
      <w:r w:rsidR="003122A3">
        <w:rPr>
          <w:b/>
          <w:bCs/>
          <w:sz w:val="28"/>
          <w:szCs w:val="28"/>
        </w:rPr>
        <w:t>310</w:t>
      </w:r>
      <w:r w:rsidR="000C4B09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:</w:t>
      </w:r>
    </w:p>
    <w:p w14:paraId="2BFE37E0" w14:textId="05C08C4C" w:rsidR="00E863A7" w:rsidRDefault="006458B3" w:rsidP="00E863A7">
      <w:pPr>
        <w:pStyle w:val="a8"/>
        <w:keepNext/>
        <w:suppressAutoHyphens/>
        <w:ind w:left="4956" w:firstLine="0"/>
        <w:jc w:val="left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Золотарева Анастасия Кирилловна</w:t>
      </w:r>
    </w:p>
    <w:p w14:paraId="2C6ECBB6" w14:textId="77777777" w:rsidR="006458B3" w:rsidRDefault="006458B3" w:rsidP="006458B3">
      <w:pPr>
        <w:pStyle w:val="a8"/>
        <w:keepNext/>
        <w:suppressAutoHyphens/>
        <w:spacing w:after="0"/>
        <w:ind w:left="4956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</w:p>
    <w:p w14:paraId="3189E09B" w14:textId="1BD1F393" w:rsidR="006458B3" w:rsidRPr="00A4746C" w:rsidRDefault="00C70A36" w:rsidP="003651A2">
      <w:pPr>
        <w:pStyle w:val="a8"/>
        <w:keepNext/>
        <w:suppressAutoHyphens/>
        <w:spacing w:after="2880"/>
        <w:ind w:left="4956" w:firstLine="0"/>
        <w:jc w:val="left"/>
        <w:rPr>
          <w:i/>
          <w:iCs/>
          <w:sz w:val="28"/>
          <w:szCs w:val="28"/>
        </w:rPr>
      </w:pPr>
      <w:r w:rsidRPr="00C70A36">
        <w:rPr>
          <w:i/>
          <w:iCs/>
          <w:sz w:val="28"/>
          <w:szCs w:val="28"/>
        </w:rPr>
        <w:t>Макаревич Роман Дмитриевич</w:t>
      </w:r>
    </w:p>
    <w:p w14:paraId="117A6BD5" w14:textId="77777777" w:rsidR="006458B3" w:rsidRDefault="006458B3" w:rsidP="006458B3">
      <w:pPr>
        <w:pStyle w:val="a8"/>
        <w:suppressAutoHyphens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САНКТ-ПЕТЕРБУРГ</w:t>
      </w:r>
    </w:p>
    <w:p w14:paraId="208795D5" w14:textId="720838E1" w:rsidR="006458B3" w:rsidRPr="00751BE5" w:rsidRDefault="006458B3" w:rsidP="006458B3">
      <w:pPr>
        <w:pStyle w:val="a8"/>
        <w:suppressAutoHyphens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</w:t>
      </w:r>
      <w:r w:rsidR="00751BE5" w:rsidRPr="00751BE5">
        <w:rPr>
          <w:b/>
          <w:bCs/>
          <w:sz w:val="28"/>
          <w:szCs w:val="28"/>
        </w:rPr>
        <w:t>21</w:t>
      </w:r>
    </w:p>
    <w:p w14:paraId="4A8D0BF1" w14:textId="5E039FAB" w:rsidR="00A4746C" w:rsidRDefault="00C70A36" w:rsidP="00C70A36">
      <w:pPr>
        <w:pStyle w:val="1"/>
      </w:pPr>
      <w:r>
        <w:lastRenderedPageBreak/>
        <w:t>Задание</w:t>
      </w:r>
    </w:p>
    <w:p w14:paraId="0D1F027A" w14:textId="77777777" w:rsidR="00DD0CF0" w:rsidRDefault="00DD0CF0" w:rsidP="00DD0CF0">
      <w:pPr>
        <w:pStyle w:val="a8"/>
      </w:pPr>
      <w:r>
        <w:t xml:space="preserve">Цель лабораторной - научиться создавать и привязывать стили для элементов </w:t>
      </w:r>
      <w:proofErr w:type="spellStart"/>
      <w:r>
        <w:t>html</w:t>
      </w:r>
      <w:proofErr w:type="spellEnd"/>
      <w:r>
        <w:t>. Про размещение элементов пока можно не думать, необходимо достичь эффекта, при котором отдельно взятый элемент смотрится законченным, красивым и приятным глазом. При этом вместе эти элементы не пестрят разными красками. Советую использовать сервисы по сочетаемости цветом - перед началом выполнения лабораторной определиться со стилистикой вашего сайта.</w:t>
      </w:r>
    </w:p>
    <w:p w14:paraId="79AEA875" w14:textId="77777777" w:rsidR="00DD0CF0" w:rsidRDefault="00DD0CF0" w:rsidP="00DD0CF0">
      <w:pPr>
        <w:pStyle w:val="a8"/>
      </w:pPr>
      <w:r>
        <w:t>Например: https://color.adobe.com/ru/</w:t>
      </w:r>
    </w:p>
    <w:p w14:paraId="3C817BCD" w14:textId="77777777" w:rsidR="00DD0CF0" w:rsidRDefault="00DD0CF0" w:rsidP="00DD0CF0">
      <w:pPr>
        <w:pStyle w:val="a8"/>
      </w:pPr>
    </w:p>
    <w:p w14:paraId="4E774582" w14:textId="77777777" w:rsidR="00DD0CF0" w:rsidRDefault="00DD0CF0" w:rsidP="00DD0CF0">
      <w:pPr>
        <w:pStyle w:val="a8"/>
      </w:pPr>
      <w:r>
        <w:t>На той же странице, написанной в рамках первой лабораторной работы:</w:t>
      </w:r>
    </w:p>
    <w:p w14:paraId="50B2647E" w14:textId="77777777" w:rsidR="00DD0CF0" w:rsidRDefault="00DD0CF0" w:rsidP="00DD0CF0">
      <w:pPr>
        <w:pStyle w:val="a8"/>
      </w:pPr>
      <w:r>
        <w:t>1)</w:t>
      </w:r>
      <w:r>
        <w:tab/>
        <w:t>Создать и подключить собственный файл стилей</w:t>
      </w:r>
    </w:p>
    <w:p w14:paraId="66C60E90" w14:textId="77777777" w:rsidR="00DD0CF0" w:rsidRDefault="00DD0CF0" w:rsidP="00DD0CF0">
      <w:pPr>
        <w:pStyle w:val="a8"/>
      </w:pPr>
      <w:r>
        <w:t>2)</w:t>
      </w:r>
      <w:r>
        <w:tab/>
        <w:t xml:space="preserve">Добавить стили всем элементам на странице (границы - отступы и шрифты). </w:t>
      </w:r>
    </w:p>
    <w:p w14:paraId="57298D84" w14:textId="77777777" w:rsidR="00DD0CF0" w:rsidRDefault="00DD0CF0" w:rsidP="00DD0CF0">
      <w:pPr>
        <w:pStyle w:val="a8"/>
      </w:pPr>
      <w:r>
        <w:t>3)</w:t>
      </w:r>
      <w:r>
        <w:tab/>
        <w:t>Должен быть использованы различные по типу селекторы. (Желательно по какой-либо конкретной методологии, например БЭМ)</w:t>
      </w:r>
    </w:p>
    <w:p w14:paraId="7026EDAC" w14:textId="77777777" w:rsidR="00DD0CF0" w:rsidRDefault="00DD0CF0" w:rsidP="00DD0CF0">
      <w:pPr>
        <w:pStyle w:val="a8"/>
      </w:pPr>
      <w:r>
        <w:t>4)</w:t>
      </w:r>
      <w:r>
        <w:tab/>
        <w:t>Добавить картинки.</w:t>
      </w:r>
    </w:p>
    <w:p w14:paraId="7BD57031" w14:textId="29112558" w:rsidR="00DD0CF0" w:rsidRDefault="00DD0CF0" w:rsidP="00DD0CF0">
      <w:pPr>
        <w:pStyle w:val="a8"/>
      </w:pPr>
      <w:r>
        <w:t>5)</w:t>
      </w:r>
      <w:r>
        <w:tab/>
        <w:t>Определить цвета заливки и теней для элементов</w:t>
      </w:r>
    </w:p>
    <w:p w14:paraId="463E13D7" w14:textId="77777777" w:rsidR="00DD0CF0" w:rsidRDefault="00DD0CF0" w:rsidP="00DD0CF0">
      <w:pPr>
        <w:pStyle w:val="a8"/>
      </w:pPr>
      <w:r>
        <w:t>6)</w:t>
      </w:r>
      <w:r>
        <w:tab/>
        <w:t>Применить стили для текста, задать свойства:</w:t>
      </w:r>
    </w:p>
    <w:p w14:paraId="568C0BAD" w14:textId="77777777" w:rsidR="00DD0CF0" w:rsidRDefault="00DD0CF0" w:rsidP="00DD0CF0">
      <w:pPr>
        <w:pStyle w:val="a8"/>
      </w:pPr>
      <w:r>
        <w:t>1.</w:t>
      </w:r>
      <w:r>
        <w:tab/>
        <w:t>размера шрифта</w:t>
      </w:r>
    </w:p>
    <w:p w14:paraId="55A8CD41" w14:textId="77777777" w:rsidR="00DD0CF0" w:rsidRDefault="00DD0CF0" w:rsidP="00DD0CF0">
      <w:pPr>
        <w:pStyle w:val="a8"/>
      </w:pPr>
      <w:r>
        <w:t>2.</w:t>
      </w:r>
      <w:r>
        <w:tab/>
        <w:t>высоты строки</w:t>
      </w:r>
    </w:p>
    <w:p w14:paraId="47D7158C" w14:textId="77777777" w:rsidR="00DD0CF0" w:rsidRDefault="00DD0CF0" w:rsidP="00DD0CF0">
      <w:pPr>
        <w:pStyle w:val="a8"/>
      </w:pPr>
      <w:r>
        <w:t>3.</w:t>
      </w:r>
      <w:r>
        <w:tab/>
        <w:t>семейство используемых шрифтов</w:t>
      </w:r>
    </w:p>
    <w:p w14:paraId="21627B05" w14:textId="77777777" w:rsidR="00DD0CF0" w:rsidRDefault="00DD0CF0" w:rsidP="00DD0CF0">
      <w:pPr>
        <w:pStyle w:val="a8"/>
      </w:pPr>
      <w:r>
        <w:t>4.</w:t>
      </w:r>
      <w:r>
        <w:tab/>
        <w:t>насыщенность шрифта</w:t>
      </w:r>
    </w:p>
    <w:p w14:paraId="5A163C84" w14:textId="77777777" w:rsidR="00DD0CF0" w:rsidRDefault="00DD0CF0" w:rsidP="00DD0CF0">
      <w:pPr>
        <w:pStyle w:val="a8"/>
      </w:pPr>
      <w:r>
        <w:t>5.</w:t>
      </w:r>
      <w:r>
        <w:tab/>
        <w:t>выравнивание текста (горизонтальное, вертикальное)</w:t>
      </w:r>
    </w:p>
    <w:p w14:paraId="221C7BA8" w14:textId="77777777" w:rsidR="00DD0CF0" w:rsidRDefault="00DD0CF0" w:rsidP="00DD0CF0">
      <w:pPr>
        <w:pStyle w:val="a8"/>
      </w:pPr>
      <w:r>
        <w:t>6.</w:t>
      </w:r>
      <w:r>
        <w:tab/>
        <w:t>Фон и цвет текста</w:t>
      </w:r>
    </w:p>
    <w:p w14:paraId="39C09E7E" w14:textId="77777777" w:rsidR="00DD0CF0" w:rsidRDefault="00DD0CF0" w:rsidP="00DD0CF0">
      <w:pPr>
        <w:pStyle w:val="a8"/>
      </w:pPr>
      <w:r>
        <w:t>7.</w:t>
      </w:r>
      <w:r>
        <w:tab/>
        <w:t>Отступы</w:t>
      </w:r>
    </w:p>
    <w:p w14:paraId="2D8D2609" w14:textId="1082E3A3" w:rsidR="00DD0CF0" w:rsidRDefault="00DD0CF0" w:rsidP="00DD0CF0">
      <w:pPr>
        <w:pStyle w:val="a8"/>
      </w:pPr>
      <w:r>
        <w:t>8.</w:t>
      </w:r>
      <w:r>
        <w:tab/>
      </w:r>
      <w:r>
        <w:t>П</w:t>
      </w:r>
      <w:r>
        <w:t>робелы</w:t>
      </w:r>
    </w:p>
    <w:p w14:paraId="1AF8EE14" w14:textId="18241663" w:rsidR="00DD0CF0" w:rsidRDefault="00DD0CF0" w:rsidP="00DD0CF0">
      <w:pPr>
        <w:pStyle w:val="a8"/>
      </w:pPr>
      <w:r>
        <w:t>9.</w:t>
      </w:r>
      <w:r>
        <w:tab/>
        <w:t>Стилизация</w:t>
      </w:r>
      <w:r>
        <w:t xml:space="preserve"> </w:t>
      </w:r>
      <w:r>
        <w:t>переформатированного текста</w:t>
      </w:r>
    </w:p>
    <w:p w14:paraId="5AD241B1" w14:textId="64003CBF" w:rsidR="00DD0CF0" w:rsidRDefault="00DD0CF0" w:rsidP="00DD0CF0">
      <w:pPr>
        <w:pStyle w:val="a8"/>
      </w:pPr>
      <w:r>
        <w:lastRenderedPageBreak/>
        <w:t>10.</w:t>
      </w:r>
      <w:r>
        <w:tab/>
        <w:t>Подчеркивание, зачеркивание и</w:t>
      </w:r>
      <w:r>
        <w:t xml:space="preserve"> </w:t>
      </w:r>
      <w:r>
        <w:t>другие</w:t>
      </w:r>
    </w:p>
    <w:p w14:paraId="296240A0" w14:textId="4F2F07A1" w:rsidR="00C70A36" w:rsidRDefault="00DD0CF0" w:rsidP="00DD0CF0">
      <w:pPr>
        <w:pStyle w:val="a8"/>
      </w:pPr>
      <w:r>
        <w:t>11.</w:t>
      </w:r>
      <w:r>
        <w:tab/>
        <w:t>Регистр символов</w:t>
      </w:r>
    </w:p>
    <w:p w14:paraId="5E3D0277" w14:textId="754FDBF2" w:rsidR="00EF6816" w:rsidRPr="00E863A7" w:rsidRDefault="00A4746C" w:rsidP="00A66CB3">
      <w:pPr>
        <w:pStyle w:val="1"/>
      </w:pPr>
      <w:r>
        <w:lastRenderedPageBreak/>
        <w:t>Выполнение</w:t>
      </w:r>
    </w:p>
    <w:p w14:paraId="72028877" w14:textId="6A772C26" w:rsidR="00A4746C" w:rsidRDefault="00DD0CF0" w:rsidP="00C70A36">
      <w:pPr>
        <w:pStyle w:val="2"/>
      </w:pPr>
      <w:r>
        <w:t>Стили:</w:t>
      </w:r>
    </w:p>
    <w:p w14:paraId="78E5A6BC" w14:textId="510FB77E" w:rsidR="00DD0CF0" w:rsidRDefault="00A1473D" w:rsidP="00DD0CF0">
      <w:pPr>
        <w:pStyle w:val="a8"/>
      </w:pPr>
      <w:r>
        <w:t>..</w:t>
      </w:r>
    </w:p>
    <w:sectPr w:rsidR="00DD0CF0" w:rsidSect="006458B3">
      <w:headerReference w:type="default" r:id="rId8"/>
      <w:footerReference w:type="default" r:id="rId9"/>
      <w:pgSz w:w="12240" w:h="15840"/>
      <w:pgMar w:top="1134" w:right="850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125CF" w14:textId="77777777" w:rsidR="00F36CE7" w:rsidRDefault="00F36CE7" w:rsidP="00200FE6">
      <w:pPr>
        <w:spacing w:after="0" w:line="240" w:lineRule="auto"/>
      </w:pPr>
      <w:r>
        <w:separator/>
      </w:r>
    </w:p>
  </w:endnote>
  <w:endnote w:type="continuationSeparator" w:id="0">
    <w:p w14:paraId="50B30A2C" w14:textId="77777777" w:rsidR="00F36CE7" w:rsidRDefault="00F36CE7" w:rsidP="00200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6338220"/>
      <w:docPartObj>
        <w:docPartGallery w:val="Page Numbers (Bottom of Page)"/>
        <w:docPartUnique/>
      </w:docPartObj>
    </w:sdtPr>
    <w:sdtEndPr/>
    <w:sdtContent>
      <w:p w14:paraId="4FA930B6" w14:textId="77777777" w:rsidR="006458B3" w:rsidRDefault="006458B3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BE9C2C" w14:textId="77777777" w:rsidR="00200FE6" w:rsidRDefault="00200FE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6AF16" w14:textId="77777777" w:rsidR="00F36CE7" w:rsidRDefault="00F36CE7" w:rsidP="00200FE6">
      <w:pPr>
        <w:spacing w:after="0" w:line="240" w:lineRule="auto"/>
      </w:pPr>
      <w:r>
        <w:separator/>
      </w:r>
    </w:p>
  </w:footnote>
  <w:footnote w:type="continuationSeparator" w:id="0">
    <w:p w14:paraId="66AAA59A" w14:textId="77777777" w:rsidR="00F36CE7" w:rsidRDefault="00F36CE7" w:rsidP="00200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07104" w14:textId="49A4198A" w:rsidR="00200FE6" w:rsidRPr="000C4B09" w:rsidRDefault="00200FE6">
    <w:pPr>
      <w:pStyle w:val="a6"/>
    </w:pPr>
    <w:r>
      <w:ptab w:relativeTo="margin" w:alignment="center" w:leader="none"/>
    </w:r>
    <w:sdt>
      <w:sdtPr>
        <w:alias w:val="Название"/>
        <w:tag w:val=""/>
        <w:id w:val="-1271858681"/>
        <w:placeholder>
          <w:docPart w:val="47594B0E9644420DBAAB81CCCEC634A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70A36">
          <w:t>Лабораторная работа</w:t>
        </w:r>
        <w:r w:rsidR="00A4746C">
          <w:t xml:space="preserve"> </w:t>
        </w:r>
        <w:r w:rsidR="00DD0CF0">
          <w:t>2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034F8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4873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30C1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85CBE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7B239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DF69D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C8A0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97E39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EC7A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8AD6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D42362"/>
    <w:multiLevelType w:val="multilevel"/>
    <w:tmpl w:val="CA3C1048"/>
    <w:lvl w:ilvl="0">
      <w:start w:val="1"/>
      <w:numFmt w:val="decimal"/>
      <w:suff w:val="nothing"/>
      <w:lvlText w:val="%1)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119659BD"/>
    <w:multiLevelType w:val="hybridMultilevel"/>
    <w:tmpl w:val="C7909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5475EC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F6F1E51"/>
    <w:multiLevelType w:val="multilevel"/>
    <w:tmpl w:val="E72C0E26"/>
    <w:styleLink w:val="a0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4" w15:restartNumberingAfterBreak="0">
    <w:nsid w:val="2221729E"/>
    <w:multiLevelType w:val="multilevel"/>
    <w:tmpl w:val="E72C0E26"/>
    <w:numStyleLink w:val="a0"/>
  </w:abstractNum>
  <w:abstractNum w:abstractNumId="15" w15:restartNumberingAfterBreak="0">
    <w:nsid w:val="2BCF4D1E"/>
    <w:multiLevelType w:val="multilevel"/>
    <w:tmpl w:val="6F6A9C6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10D73C5"/>
    <w:multiLevelType w:val="hybridMultilevel"/>
    <w:tmpl w:val="34168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CF72E7"/>
    <w:multiLevelType w:val="multilevel"/>
    <w:tmpl w:val="CA3C1048"/>
    <w:lvl w:ilvl="0">
      <w:start w:val="1"/>
      <w:numFmt w:val="decimal"/>
      <w:suff w:val="nothing"/>
      <w:lvlText w:val="%1)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42545511"/>
    <w:multiLevelType w:val="multilevel"/>
    <w:tmpl w:val="0419001D"/>
    <w:numStyleLink w:val="a"/>
  </w:abstractNum>
  <w:abstractNum w:abstractNumId="19" w15:restartNumberingAfterBreak="0">
    <w:nsid w:val="429B7530"/>
    <w:multiLevelType w:val="multilevel"/>
    <w:tmpl w:val="E72C0E26"/>
    <w:numStyleLink w:val="a0"/>
  </w:abstractNum>
  <w:abstractNum w:abstractNumId="20" w15:restartNumberingAfterBreak="0">
    <w:nsid w:val="45325F40"/>
    <w:multiLevelType w:val="multilevel"/>
    <w:tmpl w:val="CA3C1048"/>
    <w:lvl w:ilvl="0">
      <w:start w:val="1"/>
      <w:numFmt w:val="decimal"/>
      <w:suff w:val="nothing"/>
      <w:lvlText w:val="%1)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46CB1FD7"/>
    <w:multiLevelType w:val="multilevel"/>
    <w:tmpl w:val="E72C0E26"/>
    <w:numStyleLink w:val="a0"/>
  </w:abstractNum>
  <w:abstractNum w:abstractNumId="22" w15:restartNumberingAfterBreak="0">
    <w:nsid w:val="490D46FD"/>
    <w:multiLevelType w:val="multilevel"/>
    <w:tmpl w:val="86EA23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9A40B3"/>
    <w:multiLevelType w:val="hybridMultilevel"/>
    <w:tmpl w:val="C0760614"/>
    <w:lvl w:ilvl="0" w:tplc="CBA0659E">
      <w:start w:val="1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05F0C85"/>
    <w:multiLevelType w:val="multilevel"/>
    <w:tmpl w:val="0419001D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0FD2D80"/>
    <w:multiLevelType w:val="multilevel"/>
    <w:tmpl w:val="E72C0E26"/>
    <w:numStyleLink w:val="a0"/>
  </w:abstractNum>
  <w:abstractNum w:abstractNumId="26" w15:restartNumberingAfterBreak="0">
    <w:nsid w:val="57B863D3"/>
    <w:multiLevelType w:val="multilevel"/>
    <w:tmpl w:val="E72C0E26"/>
    <w:numStyleLink w:val="a0"/>
  </w:abstractNum>
  <w:abstractNum w:abstractNumId="27" w15:restartNumberingAfterBreak="0">
    <w:nsid w:val="5B22025A"/>
    <w:multiLevelType w:val="multilevel"/>
    <w:tmpl w:val="CA3C1048"/>
    <w:lvl w:ilvl="0">
      <w:start w:val="1"/>
      <w:numFmt w:val="decimal"/>
      <w:suff w:val="nothing"/>
      <w:lvlText w:val="%1)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8" w15:restartNumberingAfterBreak="0">
    <w:nsid w:val="5B910537"/>
    <w:multiLevelType w:val="multilevel"/>
    <w:tmpl w:val="E72C0E26"/>
    <w:numStyleLink w:val="a0"/>
  </w:abstractNum>
  <w:abstractNum w:abstractNumId="29" w15:restartNumberingAfterBreak="0">
    <w:nsid w:val="5E385BBC"/>
    <w:multiLevelType w:val="multilevel"/>
    <w:tmpl w:val="BC4E8DCE"/>
    <w:lvl w:ilvl="0">
      <w:start w:val="1"/>
      <w:numFmt w:val="decimal"/>
      <w:suff w:val="nothing"/>
      <w:lvlText w:val="%1)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6F92C5E"/>
    <w:multiLevelType w:val="multilevel"/>
    <w:tmpl w:val="6F6A9C6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6BF5597B"/>
    <w:multiLevelType w:val="multilevel"/>
    <w:tmpl w:val="0419001D"/>
    <w:numStyleLink w:val="a"/>
  </w:abstractNum>
  <w:abstractNum w:abstractNumId="32" w15:restartNumberingAfterBreak="0">
    <w:nsid w:val="6C803213"/>
    <w:multiLevelType w:val="multilevel"/>
    <w:tmpl w:val="E72C0E26"/>
    <w:numStyleLink w:val="a0"/>
  </w:abstractNum>
  <w:num w:numId="1">
    <w:abstractNumId w:val="24"/>
  </w:num>
  <w:num w:numId="2">
    <w:abstractNumId w:val="12"/>
  </w:num>
  <w:num w:numId="3">
    <w:abstractNumId w:val="31"/>
  </w:num>
  <w:num w:numId="4">
    <w:abstractNumId w:val="17"/>
  </w:num>
  <w:num w:numId="5">
    <w:abstractNumId w:val="30"/>
  </w:num>
  <w:num w:numId="6">
    <w:abstractNumId w:val="15"/>
  </w:num>
  <w:num w:numId="7">
    <w:abstractNumId w:val="10"/>
  </w:num>
  <w:num w:numId="8">
    <w:abstractNumId w:val="20"/>
  </w:num>
  <w:num w:numId="9">
    <w:abstractNumId w:val="29"/>
  </w:num>
  <w:num w:numId="10">
    <w:abstractNumId w:val="27"/>
  </w:num>
  <w:num w:numId="11">
    <w:abstractNumId w:val="16"/>
  </w:num>
  <w:num w:numId="12">
    <w:abstractNumId w:val="11"/>
  </w:num>
  <w:num w:numId="13">
    <w:abstractNumId w:val="28"/>
  </w:num>
  <w:num w:numId="14">
    <w:abstractNumId w:val="22"/>
  </w:num>
  <w:num w:numId="15">
    <w:abstractNumId w:val="13"/>
  </w:num>
  <w:num w:numId="16">
    <w:abstractNumId w:val="26"/>
  </w:num>
  <w:num w:numId="17">
    <w:abstractNumId w:val="32"/>
  </w:num>
  <w:num w:numId="18">
    <w:abstractNumId w:val="18"/>
  </w:num>
  <w:num w:numId="19">
    <w:abstractNumId w:val="14"/>
  </w:num>
  <w:num w:numId="20">
    <w:abstractNumId w:val="21"/>
  </w:num>
  <w:num w:numId="21">
    <w:abstractNumId w:val="25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19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EA0"/>
    <w:rsid w:val="00014003"/>
    <w:rsid w:val="00024AE2"/>
    <w:rsid w:val="00042B63"/>
    <w:rsid w:val="000451DA"/>
    <w:rsid w:val="00056831"/>
    <w:rsid w:val="0007187C"/>
    <w:rsid w:val="00074973"/>
    <w:rsid w:val="00095777"/>
    <w:rsid w:val="000A00B1"/>
    <w:rsid w:val="000A2C63"/>
    <w:rsid w:val="000B2F26"/>
    <w:rsid w:val="000B6C0E"/>
    <w:rsid w:val="000C4B09"/>
    <w:rsid w:val="000D44B3"/>
    <w:rsid w:val="00104FA9"/>
    <w:rsid w:val="001217CF"/>
    <w:rsid w:val="001624DD"/>
    <w:rsid w:val="00172AE6"/>
    <w:rsid w:val="0017700E"/>
    <w:rsid w:val="001A620E"/>
    <w:rsid w:val="001C7CE7"/>
    <w:rsid w:val="00200FE6"/>
    <w:rsid w:val="00201A9C"/>
    <w:rsid w:val="00223D59"/>
    <w:rsid w:val="00252A9A"/>
    <w:rsid w:val="00262C29"/>
    <w:rsid w:val="00284233"/>
    <w:rsid w:val="00296509"/>
    <w:rsid w:val="00296BF5"/>
    <w:rsid w:val="002A0B13"/>
    <w:rsid w:val="002A622E"/>
    <w:rsid w:val="002C2EA0"/>
    <w:rsid w:val="002D2F06"/>
    <w:rsid w:val="003122A3"/>
    <w:rsid w:val="003651A2"/>
    <w:rsid w:val="00390AA7"/>
    <w:rsid w:val="00395CC7"/>
    <w:rsid w:val="003A02D6"/>
    <w:rsid w:val="003D059F"/>
    <w:rsid w:val="003E1D8C"/>
    <w:rsid w:val="00453C63"/>
    <w:rsid w:val="00462432"/>
    <w:rsid w:val="004E7161"/>
    <w:rsid w:val="0051394C"/>
    <w:rsid w:val="00525935"/>
    <w:rsid w:val="00554823"/>
    <w:rsid w:val="0057014E"/>
    <w:rsid w:val="00582A05"/>
    <w:rsid w:val="005916D8"/>
    <w:rsid w:val="005B09D8"/>
    <w:rsid w:val="0064524B"/>
    <w:rsid w:val="006458B3"/>
    <w:rsid w:val="006521EA"/>
    <w:rsid w:val="006B4C50"/>
    <w:rsid w:val="006C1D88"/>
    <w:rsid w:val="006D4307"/>
    <w:rsid w:val="006F1B18"/>
    <w:rsid w:val="00706D62"/>
    <w:rsid w:val="00711B37"/>
    <w:rsid w:val="00714AB0"/>
    <w:rsid w:val="00716E54"/>
    <w:rsid w:val="00720CCE"/>
    <w:rsid w:val="00737BC9"/>
    <w:rsid w:val="00744F3B"/>
    <w:rsid w:val="00751BE5"/>
    <w:rsid w:val="00765C25"/>
    <w:rsid w:val="007A0AB3"/>
    <w:rsid w:val="007B4EB8"/>
    <w:rsid w:val="007B65C5"/>
    <w:rsid w:val="007C3A68"/>
    <w:rsid w:val="008029D7"/>
    <w:rsid w:val="0082259B"/>
    <w:rsid w:val="00830788"/>
    <w:rsid w:val="0083368E"/>
    <w:rsid w:val="008C4FA1"/>
    <w:rsid w:val="008D2900"/>
    <w:rsid w:val="008D73E0"/>
    <w:rsid w:val="009118C6"/>
    <w:rsid w:val="009644DF"/>
    <w:rsid w:val="009753C8"/>
    <w:rsid w:val="0099535A"/>
    <w:rsid w:val="009B5DEC"/>
    <w:rsid w:val="009D5CFD"/>
    <w:rsid w:val="009E5670"/>
    <w:rsid w:val="009F001A"/>
    <w:rsid w:val="00A1473D"/>
    <w:rsid w:val="00A2350E"/>
    <w:rsid w:val="00A270CC"/>
    <w:rsid w:val="00A27E79"/>
    <w:rsid w:val="00A31546"/>
    <w:rsid w:val="00A35E8B"/>
    <w:rsid w:val="00A42122"/>
    <w:rsid w:val="00A4746C"/>
    <w:rsid w:val="00A620F4"/>
    <w:rsid w:val="00A66CB3"/>
    <w:rsid w:val="00A75956"/>
    <w:rsid w:val="00A87F19"/>
    <w:rsid w:val="00AB186C"/>
    <w:rsid w:val="00B519C2"/>
    <w:rsid w:val="00B5757A"/>
    <w:rsid w:val="00B708ED"/>
    <w:rsid w:val="00B96E45"/>
    <w:rsid w:val="00BA4000"/>
    <w:rsid w:val="00BE7FEB"/>
    <w:rsid w:val="00C20378"/>
    <w:rsid w:val="00C2278D"/>
    <w:rsid w:val="00C478F2"/>
    <w:rsid w:val="00C70A36"/>
    <w:rsid w:val="00C97ECC"/>
    <w:rsid w:val="00CA429F"/>
    <w:rsid w:val="00CA6B81"/>
    <w:rsid w:val="00CC0CCD"/>
    <w:rsid w:val="00D0217C"/>
    <w:rsid w:val="00D11A17"/>
    <w:rsid w:val="00D4074A"/>
    <w:rsid w:val="00D61A2D"/>
    <w:rsid w:val="00D67FBF"/>
    <w:rsid w:val="00DD0CF0"/>
    <w:rsid w:val="00DD6E93"/>
    <w:rsid w:val="00DD7D78"/>
    <w:rsid w:val="00DE3468"/>
    <w:rsid w:val="00DE6CDC"/>
    <w:rsid w:val="00E063DC"/>
    <w:rsid w:val="00E079DE"/>
    <w:rsid w:val="00E61B9D"/>
    <w:rsid w:val="00E61BD9"/>
    <w:rsid w:val="00E83FF0"/>
    <w:rsid w:val="00E863A7"/>
    <w:rsid w:val="00E91D7E"/>
    <w:rsid w:val="00EA0BAB"/>
    <w:rsid w:val="00EB5709"/>
    <w:rsid w:val="00ED6C1B"/>
    <w:rsid w:val="00EE4D15"/>
    <w:rsid w:val="00EE6148"/>
    <w:rsid w:val="00EF6816"/>
    <w:rsid w:val="00F2274F"/>
    <w:rsid w:val="00F256DC"/>
    <w:rsid w:val="00F36CE7"/>
    <w:rsid w:val="00F872F5"/>
    <w:rsid w:val="00F965E7"/>
    <w:rsid w:val="00FD41E1"/>
    <w:rsid w:val="00FE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C89F0"/>
  <w15:chartTrackingRefBased/>
  <w15:docId w15:val="{469AA28D-B3F4-47ED-A526-D45B2273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rsid w:val="00714AB0"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Заголовок 1 уровня"/>
    <w:qFormat/>
    <w:rsid w:val="00EE4D15"/>
    <w:pPr>
      <w:keepNext/>
      <w:pageBreakBefore/>
      <w:widowControl w:val="0"/>
      <w:suppressAutoHyphens/>
      <w:snapToGrid w:val="0"/>
      <w:spacing w:after="240" w:line="360" w:lineRule="auto"/>
      <w:jc w:val="center"/>
      <w:outlineLvl w:val="0"/>
    </w:pPr>
    <w:rPr>
      <w:rFonts w:ascii="Times New Roman" w:hAnsi="Times New Roman"/>
      <w:b/>
      <w:caps/>
      <w:sz w:val="28"/>
    </w:rPr>
  </w:style>
  <w:style w:type="paragraph" w:customStyle="1" w:styleId="2">
    <w:name w:val="Заголовой 2 уровня"/>
    <w:qFormat/>
    <w:rsid w:val="00EE4D15"/>
    <w:pPr>
      <w:keepNext/>
      <w:widowControl w:val="0"/>
      <w:suppressAutoHyphens/>
      <w:adjustRightInd w:val="0"/>
      <w:spacing w:after="240" w:line="360" w:lineRule="auto"/>
      <w:outlineLvl w:val="1"/>
    </w:pPr>
    <w:rPr>
      <w:rFonts w:ascii="Times New Roman" w:hAnsi="Times New Roman"/>
      <w:b/>
      <w:sz w:val="24"/>
    </w:rPr>
  </w:style>
  <w:style w:type="paragraph" w:styleId="a5">
    <w:name w:val="No Spacing"/>
    <w:uiPriority w:val="1"/>
    <w:rsid w:val="00FD41E1"/>
    <w:pPr>
      <w:spacing w:after="0" w:line="240" w:lineRule="auto"/>
    </w:pPr>
  </w:style>
  <w:style w:type="paragraph" w:styleId="a6">
    <w:name w:val="header"/>
    <w:basedOn w:val="a1"/>
    <w:link w:val="a7"/>
    <w:uiPriority w:val="99"/>
    <w:unhideWhenUsed/>
    <w:rsid w:val="00200FE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3">
    <w:name w:val="Заголовок 3 уровня"/>
    <w:qFormat/>
    <w:rsid w:val="00EE4D15"/>
    <w:pPr>
      <w:keepNext/>
      <w:widowControl w:val="0"/>
      <w:suppressAutoHyphens/>
      <w:spacing w:after="240" w:line="360" w:lineRule="auto"/>
      <w:outlineLvl w:val="2"/>
    </w:pPr>
    <w:rPr>
      <w:rFonts w:ascii="Times New Roman" w:hAnsi="Times New Roman"/>
      <w:i/>
      <w:sz w:val="24"/>
    </w:rPr>
  </w:style>
  <w:style w:type="paragraph" w:customStyle="1" w:styleId="a8">
    <w:name w:val="Основной текст (свой)"/>
    <w:qFormat/>
    <w:rsid w:val="00F872F5"/>
    <w:pPr>
      <w:widowControl w:val="0"/>
      <w:spacing w:after="120" w:line="360" w:lineRule="auto"/>
      <w:ind w:firstLine="851"/>
      <w:jc w:val="both"/>
    </w:pPr>
    <w:rPr>
      <w:rFonts w:ascii="Times New Roman" w:hAnsi="Times New Roman"/>
      <w:sz w:val="24"/>
    </w:rPr>
  </w:style>
  <w:style w:type="paragraph" w:customStyle="1" w:styleId="a9">
    <w:name w:val="Опредение"/>
    <w:qFormat/>
    <w:rsid w:val="00F872F5"/>
    <w:pPr>
      <w:widowControl w:val="0"/>
      <w:spacing w:after="120" w:line="360" w:lineRule="auto"/>
      <w:ind w:firstLine="851"/>
    </w:pPr>
    <w:rPr>
      <w:rFonts w:ascii="Times New Roman" w:hAnsi="Times New Roman"/>
      <w:b/>
      <w:sz w:val="24"/>
    </w:rPr>
  </w:style>
  <w:style w:type="paragraph" w:customStyle="1" w:styleId="aa">
    <w:name w:val="Примечание"/>
    <w:qFormat/>
    <w:rsid w:val="007B4EB8"/>
    <w:pPr>
      <w:widowControl w:val="0"/>
      <w:spacing w:after="0" w:line="240" w:lineRule="auto"/>
      <w:ind w:firstLine="851"/>
    </w:pPr>
    <w:rPr>
      <w:rFonts w:ascii="Times New Roman" w:hAnsi="Times New Roman"/>
      <w:i/>
    </w:rPr>
  </w:style>
  <w:style w:type="paragraph" w:customStyle="1" w:styleId="ab">
    <w:name w:val="Название таблицы"/>
    <w:basedOn w:val="a8"/>
    <w:qFormat/>
    <w:rsid w:val="007B4EB8"/>
    <w:pPr>
      <w:suppressAutoHyphens/>
      <w:spacing w:after="0" w:line="240" w:lineRule="auto"/>
      <w:ind w:firstLine="0"/>
      <w:jc w:val="left"/>
      <w:outlineLvl w:val="3"/>
    </w:pPr>
    <w:rPr>
      <w:b/>
      <w:i/>
      <w:sz w:val="22"/>
    </w:rPr>
  </w:style>
  <w:style w:type="paragraph" w:customStyle="1" w:styleId="ac">
    <w:name w:val="Название рисунка"/>
    <w:qFormat/>
    <w:rsid w:val="007B4EB8"/>
    <w:pPr>
      <w:widowControl w:val="0"/>
      <w:suppressAutoHyphens/>
      <w:spacing w:after="0" w:line="240" w:lineRule="auto"/>
      <w:jc w:val="center"/>
      <w:outlineLvl w:val="3"/>
    </w:pPr>
    <w:rPr>
      <w:rFonts w:ascii="Times New Roman" w:hAnsi="Times New Roman"/>
      <w:i/>
    </w:rPr>
  </w:style>
  <w:style w:type="paragraph" w:customStyle="1" w:styleId="ad">
    <w:name w:val="Формула"/>
    <w:qFormat/>
    <w:rsid w:val="007B4EB8"/>
    <w:pPr>
      <w:widowControl w:val="0"/>
      <w:suppressAutoHyphens/>
      <w:adjustRightInd w:val="0"/>
      <w:spacing w:before="120" w:after="240" w:line="240" w:lineRule="auto"/>
      <w:ind w:firstLine="1418"/>
    </w:pPr>
    <w:rPr>
      <w:rFonts w:ascii="Times New Roman" w:hAnsi="Times New Roman"/>
      <w:i/>
      <w:sz w:val="24"/>
    </w:rPr>
  </w:style>
  <w:style w:type="numbering" w:customStyle="1" w:styleId="a">
    <w:name w:val="Список (свой)"/>
    <w:basedOn w:val="a4"/>
    <w:uiPriority w:val="99"/>
    <w:rsid w:val="00F872F5"/>
    <w:pPr>
      <w:numPr>
        <w:numId w:val="2"/>
      </w:numPr>
    </w:pPr>
  </w:style>
  <w:style w:type="numbering" w:customStyle="1" w:styleId="a0">
    <w:name w:val="Список свой"/>
    <w:uiPriority w:val="99"/>
    <w:rsid w:val="0057014E"/>
    <w:pPr>
      <w:numPr>
        <w:numId w:val="15"/>
      </w:numPr>
    </w:pPr>
  </w:style>
  <w:style w:type="character" w:customStyle="1" w:styleId="a7">
    <w:name w:val="Верхний колонтитул Знак"/>
    <w:basedOn w:val="a2"/>
    <w:link w:val="a6"/>
    <w:uiPriority w:val="99"/>
    <w:rsid w:val="00200FE6"/>
  </w:style>
  <w:style w:type="paragraph" w:styleId="ae">
    <w:name w:val="footer"/>
    <w:basedOn w:val="a1"/>
    <w:link w:val="af"/>
    <w:uiPriority w:val="99"/>
    <w:unhideWhenUsed/>
    <w:rsid w:val="00200F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2"/>
    <w:link w:val="ae"/>
    <w:uiPriority w:val="99"/>
    <w:rsid w:val="00200FE6"/>
  </w:style>
  <w:style w:type="character" w:styleId="af0">
    <w:name w:val="Placeholder Text"/>
    <w:basedOn w:val="a2"/>
    <w:uiPriority w:val="99"/>
    <w:semiHidden/>
    <w:rsid w:val="00200FE6"/>
    <w:rPr>
      <w:color w:val="808080"/>
    </w:rPr>
  </w:style>
  <w:style w:type="character" w:styleId="af1">
    <w:name w:val="Hyperlink"/>
    <w:basedOn w:val="a2"/>
    <w:uiPriority w:val="99"/>
    <w:unhideWhenUsed/>
    <w:rsid w:val="00014003"/>
    <w:rPr>
      <w:color w:val="0563C1" w:themeColor="hyperlink"/>
      <w:u w:val="single"/>
    </w:rPr>
  </w:style>
  <w:style w:type="character" w:styleId="af2">
    <w:name w:val="Unresolved Mention"/>
    <w:basedOn w:val="a2"/>
    <w:uiPriority w:val="99"/>
    <w:semiHidden/>
    <w:unhideWhenUsed/>
    <w:rsid w:val="00014003"/>
    <w:rPr>
      <w:color w:val="605E5C"/>
      <w:shd w:val="clear" w:color="auto" w:fill="E1DFDD"/>
    </w:rPr>
  </w:style>
  <w:style w:type="table" w:styleId="af3">
    <w:name w:val="Table Grid"/>
    <w:basedOn w:val="a3"/>
    <w:uiPriority w:val="39"/>
    <w:rsid w:val="00C47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0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$_study\&#1094;&#1082;\&#1096;&#1072;&#1073;&#1083;&#1086;&#108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594B0E9644420DBAAB81CCCEC634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828B0-A7DA-492F-A81B-4567F16AC90B}"/>
      </w:docPartPr>
      <w:docPartBody>
        <w:p w:rsidR="0064224B" w:rsidRDefault="00255219">
          <w:r w:rsidRPr="008A1175">
            <w:rPr>
              <w:rStyle w:val="a3"/>
            </w:rPr>
            <w:t>[Название]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219"/>
    <w:rsid w:val="00070991"/>
    <w:rsid w:val="000A2183"/>
    <w:rsid w:val="000A58E3"/>
    <w:rsid w:val="001C33CD"/>
    <w:rsid w:val="002019E3"/>
    <w:rsid w:val="00234A6B"/>
    <w:rsid w:val="00255219"/>
    <w:rsid w:val="00377D2C"/>
    <w:rsid w:val="00424942"/>
    <w:rsid w:val="004737A4"/>
    <w:rsid w:val="005A3A70"/>
    <w:rsid w:val="0064224B"/>
    <w:rsid w:val="00723245"/>
    <w:rsid w:val="008C3358"/>
    <w:rsid w:val="00995494"/>
    <w:rsid w:val="009B1774"/>
    <w:rsid w:val="00AB6CD4"/>
    <w:rsid w:val="00E47246"/>
    <w:rsid w:val="00EB7D0B"/>
    <w:rsid w:val="00F6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737A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Шаблон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A2DBD-B0A8-456C-87E8-40CCABCCC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</Template>
  <TotalTime>1557</TotalTime>
  <Pages>4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1</vt:lpstr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2</dc:title>
  <dc:subject/>
  <dc:creator>Nasty</dc:creator>
  <cp:keywords/>
  <dc:description/>
  <cp:lastModifiedBy>Anastasiya Zolotareva</cp:lastModifiedBy>
  <cp:revision>26</cp:revision>
  <dcterms:created xsi:type="dcterms:W3CDTF">2019-09-29T19:27:00Z</dcterms:created>
  <dcterms:modified xsi:type="dcterms:W3CDTF">2021-11-23T00:00:00Z</dcterms:modified>
</cp:coreProperties>
</file>