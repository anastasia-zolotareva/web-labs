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524922" w14:textId="77777777" w:rsidR="006458B3" w:rsidRPr="00464B0B" w:rsidRDefault="006458B3" w:rsidP="006458B3">
      <w:pPr>
        <w:pStyle w:val="a8"/>
        <w:keepNext/>
        <w:suppressAutoHyphens/>
        <w:ind w:firstLine="0"/>
        <w:jc w:val="center"/>
        <w:rPr>
          <w:szCs w:val="24"/>
        </w:rPr>
      </w:pPr>
      <w:r w:rsidRPr="00464B0B">
        <w:rPr>
          <w:szCs w:val="24"/>
        </w:rPr>
        <w:t>МИНИСТЕРСТВО НАУКИ И ВЫСШЕГО ОБРАЗОВАНИЯ РОССИЙСКОЙ ФЕДЕРАЦИИ</w:t>
      </w:r>
    </w:p>
    <w:p w14:paraId="1DCC52DA" w14:textId="77777777" w:rsidR="006458B3" w:rsidRDefault="006458B3" w:rsidP="006458B3">
      <w:pPr>
        <w:pStyle w:val="a8"/>
        <w:keepNext/>
        <w:suppressAutoHyphens/>
        <w:ind w:firstLine="0"/>
        <w:jc w:val="center"/>
        <w:rPr>
          <w:szCs w:val="24"/>
        </w:rPr>
      </w:pPr>
      <w:r w:rsidRPr="00464B0B">
        <w:rPr>
          <w:szCs w:val="24"/>
        </w:rPr>
        <w:t>федеральное государственное автономное государственное учреждение высшего образования</w:t>
      </w:r>
    </w:p>
    <w:p w14:paraId="42934332" w14:textId="77777777" w:rsidR="006458B3" w:rsidRPr="00464B0B" w:rsidRDefault="006458B3" w:rsidP="006458B3">
      <w:pPr>
        <w:pStyle w:val="a8"/>
        <w:keepNext/>
        <w:suppressAutoHyphens/>
        <w:ind w:firstLine="0"/>
        <w:jc w:val="center"/>
        <w:rPr>
          <w:szCs w:val="24"/>
        </w:rPr>
      </w:pPr>
      <w:r w:rsidRPr="00464B0B">
        <w:rPr>
          <w:szCs w:val="24"/>
        </w:rPr>
        <w:t>Санкт-петербургский национальный исследовательский институт информационных технологий</w:t>
      </w:r>
      <w:r>
        <w:rPr>
          <w:szCs w:val="24"/>
        </w:rPr>
        <w:t>,</w:t>
      </w:r>
      <w:r w:rsidRPr="00464B0B">
        <w:rPr>
          <w:szCs w:val="24"/>
        </w:rPr>
        <w:t xml:space="preserve"> механики и оптики</w:t>
      </w:r>
    </w:p>
    <w:p w14:paraId="2685B260" w14:textId="77777777" w:rsidR="006458B3" w:rsidRDefault="006458B3" w:rsidP="006458B3">
      <w:pPr>
        <w:pStyle w:val="a8"/>
        <w:keepNext/>
        <w:suppressAutoHyphens/>
        <w:ind w:firstLine="0"/>
        <w:jc w:val="center"/>
        <w:rPr>
          <w:szCs w:val="24"/>
        </w:rPr>
      </w:pPr>
      <w:proofErr w:type="spellStart"/>
      <w:r>
        <w:rPr>
          <w:szCs w:val="24"/>
        </w:rPr>
        <w:t>Мегафакультет</w:t>
      </w:r>
      <w:proofErr w:type="spellEnd"/>
      <w:r>
        <w:rPr>
          <w:szCs w:val="24"/>
        </w:rPr>
        <w:t xml:space="preserve"> трансляционных информационных технологий</w:t>
      </w:r>
    </w:p>
    <w:p w14:paraId="7218E536" w14:textId="77777777" w:rsidR="006458B3" w:rsidRDefault="006458B3" w:rsidP="006458B3">
      <w:pPr>
        <w:pStyle w:val="a8"/>
        <w:keepNext/>
        <w:suppressAutoHyphens/>
        <w:spacing w:after="960"/>
        <w:ind w:firstLine="0"/>
        <w:jc w:val="center"/>
        <w:rPr>
          <w:szCs w:val="24"/>
        </w:rPr>
      </w:pPr>
      <w:r>
        <w:rPr>
          <w:szCs w:val="24"/>
        </w:rPr>
        <w:t>Факультет информационных технологий и программирования</w:t>
      </w:r>
    </w:p>
    <w:p w14:paraId="401E4EBD" w14:textId="3868DA2D" w:rsidR="006458B3" w:rsidRDefault="00ED6C1B" w:rsidP="006458B3">
      <w:pPr>
        <w:pStyle w:val="a8"/>
        <w:keepNext/>
        <w:suppressAutoHyphens/>
        <w:ind w:firstLine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Лабораторная работа</w:t>
      </w:r>
      <w:r w:rsidR="006458B3" w:rsidRPr="00E655A2">
        <w:rPr>
          <w:b/>
          <w:bCs/>
          <w:sz w:val="28"/>
          <w:szCs w:val="28"/>
        </w:rPr>
        <w:t xml:space="preserve"> №</w:t>
      </w:r>
      <w:r w:rsidR="00EE6148">
        <w:rPr>
          <w:b/>
          <w:bCs/>
          <w:sz w:val="28"/>
          <w:szCs w:val="28"/>
        </w:rPr>
        <w:t>1</w:t>
      </w:r>
    </w:p>
    <w:p w14:paraId="7FD437DB" w14:textId="35DA3CAC" w:rsidR="003651A2" w:rsidRPr="005916D8" w:rsidRDefault="003651A2" w:rsidP="006458B3">
      <w:pPr>
        <w:pStyle w:val="a8"/>
        <w:keepNext/>
        <w:suppressAutoHyphens/>
        <w:ind w:firstLine="0"/>
        <w:jc w:val="center"/>
        <w:rPr>
          <w:b/>
          <w:bCs/>
          <w:sz w:val="28"/>
          <w:szCs w:val="28"/>
        </w:rPr>
      </w:pPr>
    </w:p>
    <w:p w14:paraId="65BF87E4" w14:textId="29982C49" w:rsidR="006458B3" w:rsidRPr="00EA0BAB" w:rsidRDefault="006458B3" w:rsidP="006458B3">
      <w:pPr>
        <w:pStyle w:val="a8"/>
        <w:keepNext/>
        <w:suppressAutoHyphens/>
        <w:ind w:firstLine="0"/>
        <w:jc w:val="center"/>
        <w:rPr>
          <w:b/>
          <w:bCs/>
          <w:sz w:val="28"/>
          <w:szCs w:val="28"/>
        </w:rPr>
      </w:pPr>
      <w:r w:rsidRPr="00E655A2">
        <w:rPr>
          <w:b/>
          <w:bCs/>
          <w:sz w:val="28"/>
          <w:szCs w:val="28"/>
        </w:rPr>
        <w:t>По дисциплине «</w:t>
      </w:r>
      <w:r w:rsidR="00ED6C1B">
        <w:rPr>
          <w:b/>
          <w:bCs/>
          <w:sz w:val="28"/>
          <w:szCs w:val="28"/>
          <w:lang w:val="en-US"/>
        </w:rPr>
        <w:t>Web</w:t>
      </w:r>
      <w:r w:rsidR="00ED6C1B" w:rsidRPr="00ED6C1B">
        <w:rPr>
          <w:b/>
          <w:bCs/>
          <w:sz w:val="28"/>
          <w:szCs w:val="28"/>
        </w:rPr>
        <w:t>-</w:t>
      </w:r>
      <w:r w:rsidR="00ED6C1B">
        <w:rPr>
          <w:b/>
          <w:bCs/>
          <w:sz w:val="28"/>
          <w:szCs w:val="28"/>
        </w:rPr>
        <w:t>разработка</w:t>
      </w:r>
      <w:r w:rsidR="003122A3">
        <w:rPr>
          <w:b/>
          <w:bCs/>
          <w:sz w:val="28"/>
          <w:szCs w:val="28"/>
        </w:rPr>
        <w:t>»</w:t>
      </w:r>
    </w:p>
    <w:p w14:paraId="7FCD30DB" w14:textId="17B39CC3" w:rsidR="006458B3" w:rsidRPr="009E5670" w:rsidRDefault="006458B3" w:rsidP="00EE6148">
      <w:pPr>
        <w:pStyle w:val="a8"/>
        <w:keepNext/>
        <w:suppressAutoHyphens/>
        <w:spacing w:after="960"/>
        <w:ind w:firstLine="0"/>
        <w:rPr>
          <w:b/>
          <w:bCs/>
          <w:sz w:val="28"/>
          <w:szCs w:val="28"/>
        </w:rPr>
      </w:pPr>
    </w:p>
    <w:p w14:paraId="46D2FE2D" w14:textId="535E9AC4" w:rsidR="00E863A7" w:rsidRPr="00EE6148" w:rsidRDefault="006458B3" w:rsidP="00EE6148">
      <w:pPr>
        <w:pStyle w:val="a8"/>
        <w:keepNext/>
        <w:suppressAutoHyphens/>
        <w:spacing w:after="0"/>
        <w:ind w:left="4956" w:firstLine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Выполнил студент группы №</w:t>
      </w:r>
      <w:r>
        <w:rPr>
          <w:b/>
          <w:bCs/>
          <w:sz w:val="28"/>
          <w:szCs w:val="28"/>
          <w:lang w:val="en-US"/>
        </w:rPr>
        <w:t>M</w:t>
      </w:r>
      <w:r w:rsidRPr="001F6880">
        <w:rPr>
          <w:b/>
          <w:bCs/>
          <w:sz w:val="28"/>
          <w:szCs w:val="28"/>
        </w:rPr>
        <w:t>3</w:t>
      </w:r>
      <w:r w:rsidR="003122A3">
        <w:rPr>
          <w:b/>
          <w:bCs/>
          <w:sz w:val="28"/>
          <w:szCs w:val="28"/>
        </w:rPr>
        <w:t>310</w:t>
      </w:r>
      <w:r w:rsidR="000C4B09">
        <w:rPr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>:</w:t>
      </w:r>
    </w:p>
    <w:p w14:paraId="2BFE37E0" w14:textId="05C08C4C" w:rsidR="00E863A7" w:rsidRDefault="006458B3" w:rsidP="00E863A7">
      <w:pPr>
        <w:pStyle w:val="a8"/>
        <w:keepNext/>
        <w:suppressAutoHyphens/>
        <w:ind w:left="4956" w:firstLine="0"/>
        <w:jc w:val="left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Золотарева Анастасия Кирилловна</w:t>
      </w:r>
    </w:p>
    <w:p w14:paraId="2C6ECBB6" w14:textId="77777777" w:rsidR="006458B3" w:rsidRDefault="006458B3" w:rsidP="006458B3">
      <w:pPr>
        <w:pStyle w:val="a8"/>
        <w:keepNext/>
        <w:suppressAutoHyphens/>
        <w:spacing w:after="0"/>
        <w:ind w:left="4956" w:firstLine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Проверил:</w:t>
      </w:r>
    </w:p>
    <w:p w14:paraId="3189E09B" w14:textId="1BD1F393" w:rsidR="006458B3" w:rsidRPr="00A4746C" w:rsidRDefault="00C70A36" w:rsidP="003651A2">
      <w:pPr>
        <w:pStyle w:val="a8"/>
        <w:keepNext/>
        <w:suppressAutoHyphens/>
        <w:spacing w:after="2880"/>
        <w:ind w:left="4956" w:firstLine="0"/>
        <w:jc w:val="left"/>
        <w:rPr>
          <w:i/>
          <w:iCs/>
          <w:sz w:val="28"/>
          <w:szCs w:val="28"/>
        </w:rPr>
      </w:pPr>
      <w:r w:rsidRPr="00C70A36">
        <w:rPr>
          <w:i/>
          <w:iCs/>
          <w:sz w:val="28"/>
          <w:szCs w:val="28"/>
        </w:rPr>
        <w:t>Макаревич Роман Дмитриевич</w:t>
      </w:r>
    </w:p>
    <w:p w14:paraId="117A6BD5" w14:textId="77777777" w:rsidR="006458B3" w:rsidRDefault="006458B3" w:rsidP="006458B3">
      <w:pPr>
        <w:pStyle w:val="a8"/>
        <w:suppressAutoHyphens/>
        <w:ind w:firstLine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САНКТ-ПЕТЕРБУРГ</w:t>
      </w:r>
    </w:p>
    <w:p w14:paraId="208795D5" w14:textId="720838E1" w:rsidR="006458B3" w:rsidRPr="00751BE5" w:rsidRDefault="006458B3" w:rsidP="006458B3">
      <w:pPr>
        <w:pStyle w:val="a8"/>
        <w:suppressAutoHyphens/>
        <w:ind w:firstLine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20</w:t>
      </w:r>
      <w:r w:rsidR="00751BE5" w:rsidRPr="00751BE5">
        <w:rPr>
          <w:b/>
          <w:bCs/>
          <w:sz w:val="28"/>
          <w:szCs w:val="28"/>
        </w:rPr>
        <w:t>21</w:t>
      </w:r>
    </w:p>
    <w:p w14:paraId="4A8D0BF1" w14:textId="5E039FAB" w:rsidR="00A4746C" w:rsidRDefault="00C70A36" w:rsidP="00C70A36">
      <w:pPr>
        <w:pStyle w:val="1"/>
      </w:pPr>
      <w:r>
        <w:lastRenderedPageBreak/>
        <w:t>Задание</w:t>
      </w:r>
    </w:p>
    <w:p w14:paraId="7156DEB2" w14:textId="77777777" w:rsidR="00C70A36" w:rsidRDefault="00C70A36" w:rsidP="00C70A36">
      <w:pPr>
        <w:pStyle w:val="a8"/>
      </w:pPr>
      <w:r>
        <w:t>Данная лабораторная подразумевает создание макета сайта без использования знаний CSS, только HTML. Создаем сайт резюме - портфолио. Главная задача данной лабораторной работы - ознакомиться с наиболее значимыми тегами и правилами их использования.</w:t>
      </w:r>
    </w:p>
    <w:p w14:paraId="2CAA48C1" w14:textId="77777777" w:rsidR="00C70A36" w:rsidRDefault="00C70A36" w:rsidP="00C70A36">
      <w:pPr>
        <w:pStyle w:val="a8"/>
      </w:pPr>
    </w:p>
    <w:p w14:paraId="1BB5E8DC" w14:textId="77777777" w:rsidR="00C70A36" w:rsidRDefault="00C70A36" w:rsidP="00C70A36">
      <w:pPr>
        <w:pStyle w:val="a8"/>
      </w:pPr>
      <w:r>
        <w:t>1)</w:t>
      </w:r>
      <w:r>
        <w:tab/>
        <w:t>Установить любой текстовый редактор или же специализированное ПО (</w:t>
      </w:r>
      <w:proofErr w:type="spellStart"/>
      <w:r>
        <w:t>WebStorm</w:t>
      </w:r>
      <w:proofErr w:type="spellEnd"/>
      <w:r>
        <w:t xml:space="preserve"> и так далее) - на ваш выбор.</w:t>
      </w:r>
    </w:p>
    <w:p w14:paraId="4C114799" w14:textId="62210FA6" w:rsidR="00C70A36" w:rsidRDefault="00C70A36" w:rsidP="00C70A36">
      <w:pPr>
        <w:pStyle w:val="a8"/>
      </w:pPr>
      <w:r>
        <w:t>2)</w:t>
      </w:r>
      <w:r>
        <w:tab/>
        <w:t xml:space="preserve">Определиться с темой проекта и нарисовать макет вашего сайта (схематично) - расположение картинок, текста, поля </w:t>
      </w:r>
      <w:proofErr w:type="gramStart"/>
      <w:r>
        <w:t>контактов..</w:t>
      </w:r>
      <w:proofErr w:type="gramEnd"/>
      <w:r>
        <w:t xml:space="preserve"> - картинку также положить в гит репозиторий (Можно фотографию рисунка на листочке)</w:t>
      </w:r>
      <w:r>
        <w:t>.</w:t>
      </w:r>
    </w:p>
    <w:p w14:paraId="1FAD2565" w14:textId="77777777" w:rsidR="00C70A36" w:rsidRDefault="00C70A36" w:rsidP="00C70A36">
      <w:pPr>
        <w:pStyle w:val="a8"/>
      </w:pPr>
      <w:r>
        <w:t xml:space="preserve">В качестве темы подойдут: визитная карточка, портфолио с галереей, интернет-магазин, гостевая книга, блог и </w:t>
      </w:r>
      <w:proofErr w:type="gramStart"/>
      <w:r>
        <w:t>т.п.</w:t>
      </w:r>
      <w:proofErr w:type="gramEnd"/>
    </w:p>
    <w:p w14:paraId="50805D58" w14:textId="77777777" w:rsidR="00C70A36" w:rsidRDefault="00C70A36" w:rsidP="00C70A36">
      <w:pPr>
        <w:pStyle w:val="a8"/>
      </w:pPr>
      <w:r>
        <w:t>3)</w:t>
      </w:r>
      <w:r>
        <w:tab/>
        <w:t xml:space="preserve">Задать кодировку </w:t>
      </w:r>
      <w:proofErr w:type="gramStart"/>
      <w:r>
        <w:t>страницы  UTF</w:t>
      </w:r>
      <w:proofErr w:type="gramEnd"/>
      <w:r>
        <w:t>-8</w:t>
      </w:r>
    </w:p>
    <w:p w14:paraId="6789E803" w14:textId="77777777" w:rsidR="00C70A36" w:rsidRDefault="00C70A36" w:rsidP="00C70A36">
      <w:pPr>
        <w:pStyle w:val="a8"/>
      </w:pPr>
      <w:r>
        <w:t>4)</w:t>
      </w:r>
      <w:r>
        <w:tab/>
        <w:t>Описать ключевые слова в метаинформации страницы, а также в описании страницы</w:t>
      </w:r>
    </w:p>
    <w:p w14:paraId="30969C46" w14:textId="77777777" w:rsidR="00C70A36" w:rsidRDefault="00C70A36" w:rsidP="00C70A36">
      <w:pPr>
        <w:pStyle w:val="a8"/>
      </w:pPr>
      <w:r>
        <w:t>5)</w:t>
      </w:r>
      <w:r>
        <w:tab/>
        <w:t>Для упрощения проектирования подключить файл стилей outlines.css (опционально)</w:t>
      </w:r>
    </w:p>
    <w:p w14:paraId="1CF5F376" w14:textId="77777777" w:rsidR="00C70A36" w:rsidRDefault="00C70A36" w:rsidP="00C70A36">
      <w:pPr>
        <w:pStyle w:val="a8"/>
      </w:pPr>
      <w:r>
        <w:t>6)</w:t>
      </w:r>
      <w:r>
        <w:tab/>
        <w:t>Приступить к написанию сайта:</w:t>
      </w:r>
    </w:p>
    <w:p w14:paraId="2289BB07" w14:textId="77777777" w:rsidR="00C70A36" w:rsidRDefault="00C70A36" w:rsidP="00C70A36">
      <w:pPr>
        <w:pStyle w:val="a8"/>
      </w:pPr>
      <w:r>
        <w:t>•</w:t>
      </w:r>
      <w:r>
        <w:tab/>
        <w:t xml:space="preserve">Добавить </w:t>
      </w:r>
      <w:proofErr w:type="spellStart"/>
      <w:r>
        <w:t>Doctype</w:t>
      </w:r>
      <w:proofErr w:type="spellEnd"/>
    </w:p>
    <w:p w14:paraId="18D8C81F" w14:textId="77777777" w:rsidR="00C70A36" w:rsidRDefault="00C70A36" w:rsidP="00C70A36">
      <w:pPr>
        <w:pStyle w:val="a8"/>
      </w:pPr>
      <w:r>
        <w:t>•</w:t>
      </w:r>
      <w:r>
        <w:tab/>
        <w:t>Добавить теги &lt;</w:t>
      </w:r>
      <w:proofErr w:type="spellStart"/>
      <w:r>
        <w:t>html</w:t>
      </w:r>
      <w:proofErr w:type="spellEnd"/>
      <w:proofErr w:type="gramStart"/>
      <w:r>
        <w:t>&gt;,&lt;</w:t>
      </w:r>
      <w:proofErr w:type="spellStart"/>
      <w:proofErr w:type="gramEnd"/>
      <w:r>
        <w:t>head</w:t>
      </w:r>
      <w:proofErr w:type="spellEnd"/>
      <w:r>
        <w:t>&gt;и&lt;</w:t>
      </w:r>
      <w:proofErr w:type="spellStart"/>
      <w:r>
        <w:t>body</w:t>
      </w:r>
      <w:proofErr w:type="spellEnd"/>
      <w:r>
        <w:t>&gt;,</w:t>
      </w:r>
    </w:p>
    <w:p w14:paraId="4F82192A" w14:textId="77777777" w:rsidR="00C70A36" w:rsidRDefault="00C70A36" w:rsidP="00C70A36">
      <w:pPr>
        <w:pStyle w:val="a8"/>
      </w:pPr>
      <w:r>
        <w:t>•</w:t>
      </w:r>
      <w:r>
        <w:tab/>
        <w:t>Установить язык для сайта-русский</w:t>
      </w:r>
    </w:p>
    <w:p w14:paraId="4D0C3A2C" w14:textId="77777777" w:rsidR="00C70A36" w:rsidRDefault="00C70A36" w:rsidP="00C70A36">
      <w:pPr>
        <w:pStyle w:val="a8"/>
      </w:pPr>
      <w:r>
        <w:t>•</w:t>
      </w:r>
      <w:r>
        <w:tab/>
        <w:t>Добавить заголовок страницы</w:t>
      </w:r>
    </w:p>
    <w:p w14:paraId="6920829F" w14:textId="77777777" w:rsidR="00C70A36" w:rsidRDefault="00C70A36" w:rsidP="00C70A36">
      <w:pPr>
        <w:pStyle w:val="a8"/>
      </w:pPr>
      <w:r>
        <w:t>•</w:t>
      </w:r>
      <w:r>
        <w:tab/>
      </w:r>
      <w:proofErr w:type="gramStart"/>
      <w:r>
        <w:t>Убедиться</w:t>
      </w:r>
      <w:proofErr w:type="gramEnd"/>
      <w:r>
        <w:t xml:space="preserve"> что в readme.md указана ваше ФИО и номер группы, добавить в выбранную тему.</w:t>
      </w:r>
    </w:p>
    <w:p w14:paraId="1F400965" w14:textId="77777777" w:rsidR="00C70A36" w:rsidRDefault="00C70A36" w:rsidP="00C70A36">
      <w:pPr>
        <w:pStyle w:val="a8"/>
      </w:pPr>
      <w:r>
        <w:t>•</w:t>
      </w:r>
      <w:r>
        <w:tab/>
        <w:t xml:space="preserve">Выделить логические элементы вашего сайта с </w:t>
      </w:r>
      <w:proofErr w:type="gramStart"/>
      <w:r>
        <w:t>помощью  тегов</w:t>
      </w:r>
      <w:proofErr w:type="gramEnd"/>
      <w:r>
        <w:t>:</w:t>
      </w:r>
    </w:p>
    <w:p w14:paraId="76B5364A" w14:textId="77777777" w:rsidR="00C70A36" w:rsidRDefault="00C70A36" w:rsidP="00C70A36">
      <w:pPr>
        <w:pStyle w:val="a8"/>
      </w:pPr>
      <w:r>
        <w:t>•</w:t>
      </w:r>
      <w:r>
        <w:tab/>
      </w:r>
      <w:proofErr w:type="spellStart"/>
      <w:r>
        <w:t>main</w:t>
      </w:r>
      <w:proofErr w:type="spellEnd"/>
    </w:p>
    <w:p w14:paraId="20F0A37B" w14:textId="77777777" w:rsidR="00C70A36" w:rsidRDefault="00C70A36" w:rsidP="00C70A36">
      <w:pPr>
        <w:pStyle w:val="a8"/>
      </w:pPr>
      <w:r>
        <w:t>•</w:t>
      </w:r>
      <w:r>
        <w:tab/>
      </w:r>
      <w:proofErr w:type="spellStart"/>
      <w:r>
        <w:t>header</w:t>
      </w:r>
      <w:proofErr w:type="spellEnd"/>
    </w:p>
    <w:p w14:paraId="4ABC5D0E" w14:textId="77777777" w:rsidR="00C70A36" w:rsidRDefault="00C70A36" w:rsidP="00C70A36">
      <w:pPr>
        <w:pStyle w:val="a8"/>
      </w:pPr>
      <w:r>
        <w:lastRenderedPageBreak/>
        <w:t>•</w:t>
      </w:r>
      <w:r>
        <w:tab/>
      </w:r>
      <w:proofErr w:type="spellStart"/>
      <w:r>
        <w:t>footer</w:t>
      </w:r>
      <w:proofErr w:type="spellEnd"/>
    </w:p>
    <w:p w14:paraId="374AC4D8" w14:textId="77777777" w:rsidR="00C70A36" w:rsidRDefault="00C70A36" w:rsidP="00C70A36">
      <w:pPr>
        <w:pStyle w:val="a8"/>
      </w:pPr>
      <w:r>
        <w:t>•</w:t>
      </w:r>
      <w:r>
        <w:tab/>
        <w:t xml:space="preserve">Использовать теги </w:t>
      </w:r>
      <w:proofErr w:type="spellStart"/>
      <w:r>
        <w:t>section</w:t>
      </w:r>
      <w:proofErr w:type="spellEnd"/>
      <w:r>
        <w:t xml:space="preserve">, </w:t>
      </w:r>
      <w:proofErr w:type="spellStart"/>
      <w:r>
        <w:t>nav</w:t>
      </w:r>
      <w:proofErr w:type="spellEnd"/>
      <w:r>
        <w:t xml:space="preserve">, </w:t>
      </w:r>
      <w:proofErr w:type="spellStart"/>
      <w:r>
        <w:t>article</w:t>
      </w:r>
      <w:proofErr w:type="spellEnd"/>
      <w:r>
        <w:t xml:space="preserve">, </w:t>
      </w:r>
      <w:proofErr w:type="spellStart"/>
      <w:r>
        <w:t>aside</w:t>
      </w:r>
      <w:proofErr w:type="spellEnd"/>
      <w:r>
        <w:t>, h1-h6, p - согласно их предназначению. (смотреть лекцию)</w:t>
      </w:r>
    </w:p>
    <w:p w14:paraId="4A6E5561" w14:textId="77777777" w:rsidR="00C70A36" w:rsidRDefault="00C70A36" w:rsidP="00C70A36">
      <w:pPr>
        <w:pStyle w:val="a8"/>
      </w:pPr>
      <w:r>
        <w:t>•</w:t>
      </w:r>
      <w:r>
        <w:tab/>
        <w:t>Использовать теги перечисления (</w:t>
      </w:r>
      <w:proofErr w:type="spellStart"/>
      <w:r>
        <w:t>ul</w:t>
      </w:r>
      <w:proofErr w:type="spellEnd"/>
      <w:r>
        <w:t xml:space="preserve">, </w:t>
      </w:r>
      <w:proofErr w:type="spellStart"/>
      <w:r>
        <w:t>ol</w:t>
      </w:r>
      <w:proofErr w:type="spellEnd"/>
      <w:r>
        <w:t>) (например, для описание ваших успехов или неуспехов).</w:t>
      </w:r>
    </w:p>
    <w:p w14:paraId="05CE4BF3" w14:textId="77777777" w:rsidR="00C70A36" w:rsidRDefault="00C70A36" w:rsidP="00C70A36">
      <w:pPr>
        <w:pStyle w:val="a8"/>
      </w:pPr>
      <w:r>
        <w:t>•</w:t>
      </w:r>
      <w:r>
        <w:tab/>
        <w:t>Вставить блок с псевдографикой из символов ASCII</w:t>
      </w:r>
    </w:p>
    <w:p w14:paraId="5644575B" w14:textId="77777777" w:rsidR="00C70A36" w:rsidRDefault="00C70A36" w:rsidP="00C70A36">
      <w:pPr>
        <w:pStyle w:val="a8"/>
      </w:pPr>
      <w:r>
        <w:t>•</w:t>
      </w:r>
      <w:r>
        <w:tab/>
        <w:t xml:space="preserve">Вставить </w:t>
      </w:r>
      <w:proofErr w:type="spellStart"/>
      <w:r>
        <w:t>snippet</w:t>
      </w:r>
      <w:proofErr w:type="spellEnd"/>
      <w:r>
        <w:t xml:space="preserve"> кода, оформив его соответствующими тегами.</w:t>
      </w:r>
    </w:p>
    <w:p w14:paraId="16D83319" w14:textId="77777777" w:rsidR="00C70A36" w:rsidRDefault="00C70A36" w:rsidP="00C70A36">
      <w:pPr>
        <w:pStyle w:val="a8"/>
      </w:pPr>
      <w:r>
        <w:t>•</w:t>
      </w:r>
      <w:r>
        <w:tab/>
        <w:t xml:space="preserve">Добавить цитату и формулу вашего успеха (желательно использовать тэги </w:t>
      </w:r>
      <w:proofErr w:type="spellStart"/>
      <w:r>
        <w:t>sub</w:t>
      </w:r>
      <w:proofErr w:type="spellEnd"/>
      <w:r>
        <w:t xml:space="preserve"> и </w:t>
      </w:r>
      <w:proofErr w:type="spellStart"/>
      <w:r>
        <w:t>sup</w:t>
      </w:r>
      <w:proofErr w:type="spellEnd"/>
      <w:r>
        <w:t>)</w:t>
      </w:r>
    </w:p>
    <w:p w14:paraId="7F2D1547" w14:textId="77777777" w:rsidR="00C70A36" w:rsidRDefault="00C70A36" w:rsidP="00C70A36">
      <w:pPr>
        <w:pStyle w:val="a8"/>
      </w:pPr>
      <w:r>
        <w:t xml:space="preserve">Для выделения наиболее важных моментов использовать </w:t>
      </w:r>
      <w:proofErr w:type="spellStart"/>
      <w:r>
        <w:t>strong</w:t>
      </w:r>
      <w:proofErr w:type="spellEnd"/>
      <w:r>
        <w:t xml:space="preserve"> и b, </w:t>
      </w:r>
      <w:proofErr w:type="spellStart"/>
      <w:r>
        <w:t>em</w:t>
      </w:r>
      <w:proofErr w:type="spellEnd"/>
      <w:r>
        <w:t xml:space="preserve"> и i, </w:t>
      </w:r>
      <w:proofErr w:type="spellStart"/>
      <w:r>
        <w:t>del</w:t>
      </w:r>
      <w:proofErr w:type="spellEnd"/>
      <w:r>
        <w:t xml:space="preserve"> и </w:t>
      </w:r>
      <w:proofErr w:type="spellStart"/>
      <w:r>
        <w:t>ins</w:t>
      </w:r>
      <w:proofErr w:type="spellEnd"/>
    </w:p>
    <w:p w14:paraId="7F9644C4" w14:textId="77777777" w:rsidR="00C70A36" w:rsidRDefault="00C70A36" w:rsidP="00C70A36">
      <w:pPr>
        <w:pStyle w:val="a8"/>
      </w:pPr>
      <w:r>
        <w:t xml:space="preserve"> </w:t>
      </w:r>
    </w:p>
    <w:p w14:paraId="42D91CB2" w14:textId="77777777" w:rsidR="00C70A36" w:rsidRDefault="00C70A36" w:rsidP="00C70A36">
      <w:pPr>
        <w:pStyle w:val="a8"/>
      </w:pPr>
    </w:p>
    <w:p w14:paraId="1E2EBE7E" w14:textId="77777777" w:rsidR="00C70A36" w:rsidRDefault="00C70A36" w:rsidP="00C70A36">
      <w:pPr>
        <w:pStyle w:val="a8"/>
      </w:pPr>
      <w:r>
        <w:t xml:space="preserve">*Если имеется понимание, для чего нужен </w:t>
      </w:r>
      <w:proofErr w:type="spellStart"/>
      <w:r>
        <w:t>div</w:t>
      </w:r>
      <w:proofErr w:type="spellEnd"/>
      <w:r>
        <w:t xml:space="preserve"> и </w:t>
      </w:r>
      <w:proofErr w:type="spellStart"/>
      <w:r>
        <w:t>span</w:t>
      </w:r>
      <w:proofErr w:type="spellEnd"/>
      <w:r>
        <w:t xml:space="preserve"> - использовать, если нет, то начать изучать вопрос)</w:t>
      </w:r>
    </w:p>
    <w:p w14:paraId="024EBBD9" w14:textId="77777777" w:rsidR="00C70A36" w:rsidRDefault="00C70A36" w:rsidP="00C70A36">
      <w:pPr>
        <w:pStyle w:val="a8"/>
      </w:pPr>
      <w:r>
        <w:t>Цель работы - создание макета и наполнение его информацией. Если один-два подпункта из 6 пункта кажутся избыточными, и вы сможете доказать, почему на вашем сайте они не нужны (возможно предложив другие пункты) - на финальный балл не повлияет.</w:t>
      </w:r>
    </w:p>
    <w:p w14:paraId="296240A0" w14:textId="21891FAB" w:rsidR="00C70A36" w:rsidRDefault="00C70A36" w:rsidP="00C70A36">
      <w:pPr>
        <w:pStyle w:val="a8"/>
      </w:pPr>
      <w:r>
        <w:t>Для большей простоты выделения элементов и понимания их расположения предлагается использовать https://github.com/ArtMan-8/outline-prototype или аналоги.</w:t>
      </w:r>
    </w:p>
    <w:p w14:paraId="5E3D0277" w14:textId="754FDBF2" w:rsidR="00EF6816" w:rsidRPr="00E863A7" w:rsidRDefault="00A4746C" w:rsidP="00A66CB3">
      <w:pPr>
        <w:pStyle w:val="1"/>
      </w:pPr>
      <w:r>
        <w:lastRenderedPageBreak/>
        <w:t>Выполнение</w:t>
      </w:r>
    </w:p>
    <w:p w14:paraId="72028877" w14:textId="6FCD3935" w:rsidR="00A4746C" w:rsidRDefault="00C70A36" w:rsidP="00C70A36">
      <w:pPr>
        <w:pStyle w:val="2"/>
      </w:pPr>
      <w:r>
        <w:t>Макет сайта:</w:t>
      </w:r>
    </w:p>
    <w:p w14:paraId="2F188DE2" w14:textId="106E60D2" w:rsidR="00C70A36" w:rsidRDefault="00BA4000" w:rsidP="00C70A36">
      <w:pPr>
        <w:pStyle w:val="a8"/>
      </w:pPr>
      <w:r>
        <w:t>Тема: интернет-магазин для продажи воздуха. Макет для страницы:</w:t>
      </w:r>
    </w:p>
    <w:p w14:paraId="50AF86AB" w14:textId="1644CC89" w:rsidR="00BA4000" w:rsidRDefault="00BA4000" w:rsidP="00BA4000">
      <w:pPr>
        <w:pStyle w:val="a8"/>
        <w:ind w:firstLine="0"/>
      </w:pPr>
      <w:r>
        <w:rPr>
          <w:noProof/>
        </w:rPr>
        <w:drawing>
          <wp:inline distT="0" distB="0" distL="0" distR="0" wp14:anchorId="686764BB" wp14:editId="007EB193">
            <wp:extent cx="4643437" cy="7322883"/>
            <wp:effectExtent l="0" t="0" r="508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846" cy="7331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C9973" w14:textId="4AE99553" w:rsidR="00C70A36" w:rsidRDefault="00C70A36" w:rsidP="00C70A36">
      <w:pPr>
        <w:pStyle w:val="2"/>
      </w:pPr>
      <w:r>
        <w:rPr>
          <w:lang w:val="en-US"/>
        </w:rPr>
        <w:lastRenderedPageBreak/>
        <w:t>Html</w:t>
      </w:r>
      <w:r w:rsidRPr="00BA4000">
        <w:t xml:space="preserve"> </w:t>
      </w:r>
      <w:r>
        <w:t>код желаемой страницы:</w:t>
      </w:r>
    </w:p>
    <w:p w14:paraId="7E1266CB" w14:textId="14D03ADF" w:rsidR="00C70A36" w:rsidRDefault="00BA4000" w:rsidP="00C70A36">
      <w:pPr>
        <w:pStyle w:val="a8"/>
      </w:pPr>
      <w:r>
        <w:t xml:space="preserve">По содержанию имеем следующее для файла </w:t>
      </w:r>
      <w:r>
        <w:rPr>
          <w:lang w:val="en-US"/>
        </w:rPr>
        <w:t>html</w:t>
      </w:r>
      <w:r>
        <w:t>:</w:t>
      </w:r>
    </w:p>
    <w:p w14:paraId="3FC481BC" w14:textId="77777777" w:rsidR="00BA4000" w:rsidRPr="00BA4000" w:rsidRDefault="00BA4000" w:rsidP="00BA4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A400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&lt;!</w:t>
      </w:r>
      <w:r w:rsidRPr="00BA400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DOCTYPE</w:t>
      </w:r>
      <w:r w:rsidRPr="00BA40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A400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HTML</w:t>
      </w:r>
      <w:r w:rsidRPr="00BA400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0B1CD41" w14:textId="77777777" w:rsidR="00BA4000" w:rsidRPr="00BA4000" w:rsidRDefault="00BA4000" w:rsidP="00BA4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A400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BA400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html</w:t>
      </w:r>
      <w:r w:rsidRPr="00BA40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A400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lang</w:t>
      </w:r>
      <w:r w:rsidRPr="00BA40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A400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BA400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ru</w:t>
      </w:r>
      <w:proofErr w:type="spellEnd"/>
      <w:r w:rsidRPr="00BA400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BA400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01C2D26" w14:textId="77777777" w:rsidR="00BA4000" w:rsidRPr="00BA4000" w:rsidRDefault="00BA4000" w:rsidP="00BA4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A40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A400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BA400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head</w:t>
      </w:r>
      <w:r w:rsidRPr="00BA400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3FCF26F" w14:textId="77777777" w:rsidR="00BA4000" w:rsidRPr="00BA4000" w:rsidRDefault="00BA4000" w:rsidP="00BA4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A40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A400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BA400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title</w:t>
      </w:r>
      <w:r w:rsidRPr="00BA400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proofErr w:type="spellStart"/>
      <w:r w:rsidRPr="00BA40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AirShop</w:t>
      </w:r>
      <w:proofErr w:type="spellEnd"/>
      <w:r w:rsidRPr="00BA400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BA400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title</w:t>
      </w:r>
      <w:r w:rsidRPr="00BA400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9ED47E5" w14:textId="77777777" w:rsidR="00BA4000" w:rsidRPr="00BA4000" w:rsidRDefault="00BA4000" w:rsidP="00BA4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A40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A400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BA400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meta</w:t>
      </w:r>
      <w:r w:rsidRPr="00BA40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A400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charset</w:t>
      </w:r>
      <w:r w:rsidRPr="00BA40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A400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"utf-8"</w:t>
      </w:r>
      <w:r w:rsidRPr="00BA400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EEBDF2D" w14:textId="77777777" w:rsidR="00BA4000" w:rsidRPr="00BA4000" w:rsidRDefault="00BA4000" w:rsidP="00BA4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A40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A400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BA400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meta</w:t>
      </w:r>
      <w:r w:rsidRPr="00BA40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A400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BA40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A400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"keywords"</w:t>
      </w:r>
      <w:r w:rsidRPr="00BA40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A400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content</w:t>
      </w:r>
      <w:r w:rsidRPr="00BA40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A400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BA4000">
        <w:rPr>
          <w:rFonts w:ascii="Consolas" w:eastAsia="Times New Roman" w:hAnsi="Consolas" w:cs="Times New Roman"/>
          <w:color w:val="CE9178"/>
          <w:sz w:val="21"/>
          <w:szCs w:val="21"/>
        </w:rPr>
        <w:t>воздух</w:t>
      </w:r>
      <w:r w:rsidRPr="00BA400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, </w:t>
      </w:r>
      <w:r w:rsidRPr="00BA4000">
        <w:rPr>
          <w:rFonts w:ascii="Consolas" w:eastAsia="Times New Roman" w:hAnsi="Consolas" w:cs="Times New Roman"/>
          <w:color w:val="CE9178"/>
          <w:sz w:val="21"/>
          <w:szCs w:val="21"/>
        </w:rPr>
        <w:t>свежий</w:t>
      </w:r>
      <w:r w:rsidRPr="00BA400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BA4000">
        <w:rPr>
          <w:rFonts w:ascii="Consolas" w:eastAsia="Times New Roman" w:hAnsi="Consolas" w:cs="Times New Roman"/>
          <w:color w:val="CE9178"/>
          <w:sz w:val="21"/>
          <w:szCs w:val="21"/>
        </w:rPr>
        <w:t>воздух</w:t>
      </w:r>
      <w:r w:rsidRPr="00BA400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, </w:t>
      </w:r>
      <w:r w:rsidRPr="00BA4000">
        <w:rPr>
          <w:rFonts w:ascii="Consolas" w:eastAsia="Times New Roman" w:hAnsi="Consolas" w:cs="Times New Roman"/>
          <w:color w:val="CE9178"/>
          <w:sz w:val="21"/>
          <w:szCs w:val="21"/>
        </w:rPr>
        <w:t>купить</w:t>
      </w:r>
      <w:r w:rsidRPr="00BA400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BA400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9DDAA05" w14:textId="77777777" w:rsidR="00BA4000" w:rsidRPr="00BA4000" w:rsidRDefault="00BA4000" w:rsidP="00BA4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0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A40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A4000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spellEnd"/>
      <w:r w:rsidRPr="00BA40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A400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spellEnd"/>
      <w:r w:rsidRPr="00BA40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00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A4000">
        <w:rPr>
          <w:rFonts w:ascii="Consolas" w:eastAsia="Times New Roman" w:hAnsi="Consolas" w:cs="Times New Roman"/>
          <w:color w:val="CE9178"/>
          <w:sz w:val="21"/>
          <w:szCs w:val="21"/>
        </w:rPr>
        <w:t>description</w:t>
      </w:r>
      <w:proofErr w:type="spellEnd"/>
      <w:r w:rsidRPr="00BA400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A40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A4000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proofErr w:type="spellEnd"/>
      <w:r w:rsidRPr="00BA40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000">
        <w:rPr>
          <w:rFonts w:ascii="Consolas" w:eastAsia="Times New Roman" w:hAnsi="Consolas" w:cs="Times New Roman"/>
          <w:color w:val="CE9178"/>
          <w:sz w:val="21"/>
          <w:szCs w:val="21"/>
        </w:rPr>
        <w:t>"Купить самый качественный и свежий воздух"</w:t>
      </w:r>
      <w:r w:rsidRPr="00BA4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7D07881" w14:textId="77777777" w:rsidR="00BA4000" w:rsidRPr="00BA4000" w:rsidRDefault="00BA4000" w:rsidP="00BA4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A40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A400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BA400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head</w:t>
      </w:r>
      <w:r w:rsidRPr="00BA400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3ABBBEA" w14:textId="77777777" w:rsidR="00BA4000" w:rsidRPr="00BA4000" w:rsidRDefault="00BA4000" w:rsidP="00BA4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A40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A400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BA400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body</w:t>
      </w:r>
      <w:r w:rsidRPr="00BA400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E54CBB0" w14:textId="77777777" w:rsidR="00BA4000" w:rsidRPr="00BA4000" w:rsidRDefault="00BA4000" w:rsidP="00BA4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A40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A400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BA400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header</w:t>
      </w:r>
      <w:r w:rsidRPr="00BA400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616E3F2" w14:textId="77777777" w:rsidR="00BA4000" w:rsidRPr="00BA4000" w:rsidRDefault="00BA4000" w:rsidP="00BA4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A40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BA400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BA400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h1</w:t>
      </w:r>
      <w:r w:rsidRPr="00BA400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BA4000">
        <w:rPr>
          <w:rFonts w:ascii="Consolas" w:eastAsia="Times New Roman" w:hAnsi="Consolas" w:cs="Times New Roman"/>
          <w:color w:val="D4D4D4"/>
          <w:sz w:val="21"/>
          <w:szCs w:val="21"/>
        </w:rPr>
        <w:t>Магазин</w:t>
      </w:r>
      <w:r w:rsidRPr="00BA40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A4000">
        <w:rPr>
          <w:rFonts w:ascii="Consolas" w:eastAsia="Times New Roman" w:hAnsi="Consolas" w:cs="Times New Roman"/>
          <w:color w:val="D4D4D4"/>
          <w:sz w:val="21"/>
          <w:szCs w:val="21"/>
        </w:rPr>
        <w:t>воздуха</w:t>
      </w:r>
      <w:r w:rsidRPr="00BA400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BA400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h1</w:t>
      </w:r>
      <w:r w:rsidRPr="00BA400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7339FEC" w14:textId="77777777" w:rsidR="00BA4000" w:rsidRPr="00BA4000" w:rsidRDefault="00BA4000" w:rsidP="00BA4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A40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BA400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BA400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section</w:t>
      </w:r>
      <w:r w:rsidRPr="00BA400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28ACE84" w14:textId="77777777" w:rsidR="00BA4000" w:rsidRPr="00BA4000" w:rsidRDefault="00BA4000" w:rsidP="00BA4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A40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BA4000">
        <w:rPr>
          <w:rFonts w:ascii="Consolas" w:eastAsia="Times New Roman" w:hAnsi="Consolas" w:cs="Times New Roman"/>
          <w:color w:val="D4D4D4"/>
          <w:sz w:val="21"/>
          <w:szCs w:val="21"/>
        </w:rPr>
        <w:t>Наш</w:t>
      </w:r>
      <w:r w:rsidRPr="00BA40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A4000">
        <w:rPr>
          <w:rFonts w:ascii="Consolas" w:eastAsia="Times New Roman" w:hAnsi="Consolas" w:cs="Times New Roman"/>
          <w:color w:val="D4D4D4"/>
          <w:sz w:val="21"/>
          <w:szCs w:val="21"/>
        </w:rPr>
        <w:t>лозунг</w:t>
      </w:r>
    </w:p>
    <w:p w14:paraId="1221771F" w14:textId="77777777" w:rsidR="00BA4000" w:rsidRPr="00BA4000" w:rsidRDefault="00BA4000" w:rsidP="00BA4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A40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BA400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BA400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blockquote</w:t>
      </w:r>
      <w:r w:rsidRPr="00BA400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BA4000">
        <w:rPr>
          <w:rFonts w:ascii="Consolas" w:eastAsia="Times New Roman" w:hAnsi="Consolas" w:cs="Times New Roman"/>
          <w:color w:val="D4D4D4"/>
          <w:sz w:val="21"/>
          <w:szCs w:val="21"/>
        </w:rPr>
        <w:t>Купи</w:t>
      </w:r>
      <w:r w:rsidRPr="00BA40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BA4000">
        <w:rPr>
          <w:rFonts w:ascii="Consolas" w:eastAsia="Times New Roman" w:hAnsi="Consolas" w:cs="Times New Roman"/>
          <w:color w:val="D4D4D4"/>
          <w:sz w:val="21"/>
          <w:szCs w:val="21"/>
        </w:rPr>
        <w:t>чтобы</w:t>
      </w:r>
      <w:r w:rsidRPr="00BA40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A4000">
        <w:rPr>
          <w:rFonts w:ascii="Consolas" w:eastAsia="Times New Roman" w:hAnsi="Consolas" w:cs="Times New Roman"/>
          <w:color w:val="D4D4D4"/>
          <w:sz w:val="21"/>
          <w:szCs w:val="21"/>
        </w:rPr>
        <w:t>дышать</w:t>
      </w:r>
      <w:r w:rsidRPr="00BA400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BA400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blockquote</w:t>
      </w:r>
      <w:r w:rsidRPr="00BA400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8E39995" w14:textId="77777777" w:rsidR="00BA4000" w:rsidRPr="00BA4000" w:rsidRDefault="00BA4000" w:rsidP="00BA4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A40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BA400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BA400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section</w:t>
      </w:r>
      <w:r w:rsidRPr="00BA400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E87C13F" w14:textId="77777777" w:rsidR="00BA4000" w:rsidRPr="00BA4000" w:rsidRDefault="00BA4000" w:rsidP="00BA4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A40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BA400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BA400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nav</w:t>
      </w:r>
      <w:r w:rsidRPr="00BA400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90D58BD" w14:textId="77777777" w:rsidR="00BA4000" w:rsidRPr="00BA4000" w:rsidRDefault="00BA4000" w:rsidP="00BA4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A40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BA400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BA400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ul</w:t>
      </w:r>
      <w:r w:rsidRPr="00BA400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012361C" w14:textId="77777777" w:rsidR="00BA4000" w:rsidRPr="00BA4000" w:rsidRDefault="00BA4000" w:rsidP="00BA4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A40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BA400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BA400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BA400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BA4000">
        <w:rPr>
          <w:rFonts w:ascii="Consolas" w:eastAsia="Times New Roman" w:hAnsi="Consolas" w:cs="Times New Roman"/>
          <w:color w:val="D4D4D4"/>
          <w:sz w:val="21"/>
          <w:szCs w:val="21"/>
        </w:rPr>
        <w:t>Товары</w:t>
      </w:r>
      <w:r w:rsidRPr="00BA400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BA400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BA400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5B295EF" w14:textId="77777777" w:rsidR="00BA4000" w:rsidRPr="00BA4000" w:rsidRDefault="00BA4000" w:rsidP="00BA4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0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BA40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A400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spellEnd"/>
      <w:r w:rsidRPr="00BA4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A4000">
        <w:rPr>
          <w:rFonts w:ascii="Consolas" w:eastAsia="Times New Roman" w:hAnsi="Consolas" w:cs="Times New Roman"/>
          <w:color w:val="D4D4D4"/>
          <w:sz w:val="21"/>
          <w:szCs w:val="21"/>
        </w:rPr>
        <w:t>О компании</w:t>
      </w:r>
      <w:r w:rsidRPr="00BA40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BA400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spellEnd"/>
      <w:r w:rsidRPr="00BA4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F2EA96C" w14:textId="77777777" w:rsidR="00BA4000" w:rsidRPr="00BA4000" w:rsidRDefault="00BA4000" w:rsidP="00BA4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0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BA40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A400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spellEnd"/>
      <w:r w:rsidRPr="00BA4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A4000">
        <w:rPr>
          <w:rFonts w:ascii="Consolas" w:eastAsia="Times New Roman" w:hAnsi="Consolas" w:cs="Times New Roman"/>
          <w:color w:val="D4D4D4"/>
          <w:sz w:val="21"/>
          <w:szCs w:val="21"/>
        </w:rPr>
        <w:t>Отзывы</w:t>
      </w:r>
      <w:r w:rsidRPr="00BA40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BA400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spellEnd"/>
      <w:r w:rsidRPr="00BA4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C266588" w14:textId="77777777" w:rsidR="00BA4000" w:rsidRPr="00BA4000" w:rsidRDefault="00BA4000" w:rsidP="00BA4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A40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A400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BA400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ul</w:t>
      </w:r>
      <w:r w:rsidRPr="00BA400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811EF50" w14:textId="77777777" w:rsidR="00BA4000" w:rsidRPr="00BA4000" w:rsidRDefault="00BA4000" w:rsidP="00BA4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A40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BA400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BA400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nav</w:t>
      </w:r>
      <w:r w:rsidRPr="00BA400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316D941" w14:textId="77777777" w:rsidR="00BA4000" w:rsidRPr="00BA4000" w:rsidRDefault="00BA4000" w:rsidP="00BA4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A40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A400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BA400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header</w:t>
      </w:r>
      <w:r w:rsidRPr="00BA400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E9982ED" w14:textId="77777777" w:rsidR="00BA4000" w:rsidRPr="00BA4000" w:rsidRDefault="00BA4000" w:rsidP="00BA4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A40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A400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BA400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main</w:t>
      </w:r>
      <w:r w:rsidRPr="00BA400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240C903" w14:textId="77777777" w:rsidR="00BA4000" w:rsidRPr="00BA4000" w:rsidRDefault="00BA4000" w:rsidP="00BA4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A40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BA400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BA400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section</w:t>
      </w:r>
      <w:r w:rsidRPr="00BA400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A6C6F4C" w14:textId="77777777" w:rsidR="00BA4000" w:rsidRPr="00BA4000" w:rsidRDefault="00BA4000" w:rsidP="00BA4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A40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BA400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BA400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section</w:t>
      </w:r>
      <w:r w:rsidRPr="00BA400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CF6B670" w14:textId="77777777" w:rsidR="00BA4000" w:rsidRPr="00BA4000" w:rsidRDefault="00BA4000" w:rsidP="00BA4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A40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BA4000">
        <w:rPr>
          <w:rFonts w:ascii="Consolas" w:eastAsia="Times New Roman" w:hAnsi="Consolas" w:cs="Times New Roman"/>
          <w:color w:val="D4D4D4"/>
          <w:sz w:val="21"/>
          <w:szCs w:val="21"/>
        </w:rPr>
        <w:t>Товары</w:t>
      </w:r>
    </w:p>
    <w:p w14:paraId="7FC1BBE1" w14:textId="77777777" w:rsidR="00BA4000" w:rsidRPr="00BA4000" w:rsidRDefault="00BA4000" w:rsidP="00BA4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A40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BA400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BA400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ul</w:t>
      </w:r>
      <w:r w:rsidRPr="00BA400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65194BC" w14:textId="77777777" w:rsidR="00BA4000" w:rsidRPr="00BA4000" w:rsidRDefault="00BA4000" w:rsidP="00BA4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A40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r w:rsidRPr="00BA400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BA400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BA400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2C3BCA6" w14:textId="77777777" w:rsidR="00BA4000" w:rsidRPr="00BA4000" w:rsidRDefault="00BA4000" w:rsidP="00BA4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A40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</w:t>
      </w:r>
      <w:r w:rsidRPr="00BA400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BA400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h2</w:t>
      </w:r>
      <w:r w:rsidRPr="00BA400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BA4000">
        <w:rPr>
          <w:rFonts w:ascii="Consolas" w:eastAsia="Times New Roman" w:hAnsi="Consolas" w:cs="Times New Roman"/>
          <w:color w:val="D4D4D4"/>
          <w:sz w:val="21"/>
          <w:szCs w:val="21"/>
        </w:rPr>
        <w:t>Воздух</w:t>
      </w:r>
      <w:r w:rsidRPr="00BA40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V1</w:t>
      </w:r>
      <w:r w:rsidRPr="00BA400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BA400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h2</w:t>
      </w:r>
      <w:r w:rsidRPr="00BA400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A2909AA" w14:textId="77777777" w:rsidR="00BA4000" w:rsidRPr="00BA4000" w:rsidRDefault="00BA4000" w:rsidP="00BA4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0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</w:t>
      </w:r>
      <w:r w:rsidRPr="00BA40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00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A4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A40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Линейка V1 представлена классическим </w:t>
      </w:r>
      <w:proofErr w:type="gramStart"/>
      <w:r w:rsidRPr="00BA4000">
        <w:rPr>
          <w:rFonts w:ascii="Consolas" w:eastAsia="Times New Roman" w:hAnsi="Consolas" w:cs="Times New Roman"/>
          <w:color w:val="D4D4D4"/>
          <w:sz w:val="21"/>
          <w:szCs w:val="21"/>
        </w:rPr>
        <w:t>воздухом.</w:t>
      </w:r>
      <w:r w:rsidRPr="00BA40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BA4000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BA400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A4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64A509" w14:textId="77777777" w:rsidR="00BA4000" w:rsidRPr="00BA4000" w:rsidRDefault="00BA4000" w:rsidP="00BA4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0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BA40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000">
        <w:rPr>
          <w:rFonts w:ascii="Consolas" w:eastAsia="Times New Roman" w:hAnsi="Consolas" w:cs="Times New Roman"/>
          <w:color w:val="569CD6"/>
          <w:sz w:val="21"/>
          <w:szCs w:val="21"/>
        </w:rPr>
        <w:t>h</w:t>
      </w:r>
      <w:proofErr w:type="gramStart"/>
      <w:r w:rsidRPr="00BA4000">
        <w:rPr>
          <w:rFonts w:ascii="Consolas" w:eastAsia="Times New Roman" w:hAnsi="Consolas" w:cs="Times New Roman"/>
          <w:color w:val="569CD6"/>
          <w:sz w:val="21"/>
          <w:szCs w:val="21"/>
        </w:rPr>
        <w:t>3</w:t>
      </w:r>
      <w:r w:rsidRPr="00BA4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A4000">
        <w:rPr>
          <w:rFonts w:ascii="Consolas" w:eastAsia="Times New Roman" w:hAnsi="Consolas" w:cs="Times New Roman"/>
          <w:color w:val="D4D4D4"/>
          <w:sz w:val="21"/>
          <w:szCs w:val="21"/>
        </w:rPr>
        <w:t>Объем</w:t>
      </w:r>
      <w:proofErr w:type="gramEnd"/>
      <w:r w:rsidRPr="00BA40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000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BA4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1C21CA" w14:textId="77777777" w:rsidR="00BA4000" w:rsidRPr="00BA4000" w:rsidRDefault="00BA4000" w:rsidP="00BA4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0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BA40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A4000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BA4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48FBDA" w14:textId="77777777" w:rsidR="00BA4000" w:rsidRPr="00BA4000" w:rsidRDefault="00BA4000" w:rsidP="00BA4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0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BA40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A400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spellEnd"/>
      <w:r w:rsidRPr="00BA4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A40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20л - 1999 </w:t>
      </w:r>
      <w:proofErr w:type="spellStart"/>
      <w:r w:rsidRPr="00BA4000">
        <w:rPr>
          <w:rFonts w:ascii="Consolas" w:eastAsia="Times New Roman" w:hAnsi="Consolas" w:cs="Times New Roman"/>
          <w:color w:val="D4D4D4"/>
          <w:sz w:val="21"/>
          <w:szCs w:val="21"/>
        </w:rPr>
        <w:t>руб</w:t>
      </w:r>
      <w:proofErr w:type="spellEnd"/>
      <w:r w:rsidRPr="00BA40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BA400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spellEnd"/>
      <w:r w:rsidRPr="00BA4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F2C03F" w14:textId="77777777" w:rsidR="00BA4000" w:rsidRPr="00BA4000" w:rsidRDefault="00BA4000" w:rsidP="00BA4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0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BA40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A400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spellEnd"/>
      <w:r w:rsidRPr="00BA4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A40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30л - 2999 </w:t>
      </w:r>
      <w:proofErr w:type="spellStart"/>
      <w:r w:rsidRPr="00BA4000">
        <w:rPr>
          <w:rFonts w:ascii="Consolas" w:eastAsia="Times New Roman" w:hAnsi="Consolas" w:cs="Times New Roman"/>
          <w:color w:val="D4D4D4"/>
          <w:sz w:val="21"/>
          <w:szCs w:val="21"/>
        </w:rPr>
        <w:t>руб</w:t>
      </w:r>
      <w:proofErr w:type="spellEnd"/>
      <w:r w:rsidRPr="00BA40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BA400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spellEnd"/>
      <w:r w:rsidRPr="00BA4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2C619DD" w14:textId="77777777" w:rsidR="00BA4000" w:rsidRPr="00BA4000" w:rsidRDefault="00BA4000" w:rsidP="00BA4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0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BA40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A400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spellEnd"/>
      <w:r w:rsidRPr="00BA4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A40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50л - 4999 </w:t>
      </w:r>
      <w:proofErr w:type="spellStart"/>
      <w:r w:rsidRPr="00BA4000">
        <w:rPr>
          <w:rFonts w:ascii="Consolas" w:eastAsia="Times New Roman" w:hAnsi="Consolas" w:cs="Times New Roman"/>
          <w:color w:val="D4D4D4"/>
          <w:sz w:val="21"/>
          <w:szCs w:val="21"/>
        </w:rPr>
        <w:t>руб</w:t>
      </w:r>
      <w:proofErr w:type="spellEnd"/>
      <w:r w:rsidRPr="00BA40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BA400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spellEnd"/>
      <w:r w:rsidRPr="00BA4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4DAF91F" w14:textId="77777777" w:rsidR="00BA4000" w:rsidRPr="00BA4000" w:rsidRDefault="00BA4000" w:rsidP="00BA4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0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BA40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BA4000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BA4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F93D8D3" w14:textId="77777777" w:rsidR="00BA4000" w:rsidRPr="00BA4000" w:rsidRDefault="00BA4000" w:rsidP="00BA4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0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BA40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BA400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spellEnd"/>
      <w:r w:rsidRPr="00BA4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5F20A31" w14:textId="77777777" w:rsidR="00BA4000" w:rsidRPr="00BA4000" w:rsidRDefault="00BA4000" w:rsidP="00BA4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0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BA40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A400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spellEnd"/>
      <w:r w:rsidRPr="00BA4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17DD73D" w14:textId="77777777" w:rsidR="00BA4000" w:rsidRPr="00BA4000" w:rsidRDefault="00BA4000" w:rsidP="00BA4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0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BA40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000">
        <w:rPr>
          <w:rFonts w:ascii="Consolas" w:eastAsia="Times New Roman" w:hAnsi="Consolas" w:cs="Times New Roman"/>
          <w:color w:val="569CD6"/>
          <w:sz w:val="21"/>
          <w:szCs w:val="21"/>
        </w:rPr>
        <w:t>h</w:t>
      </w:r>
      <w:proofErr w:type="gramStart"/>
      <w:r w:rsidRPr="00BA4000">
        <w:rPr>
          <w:rFonts w:ascii="Consolas" w:eastAsia="Times New Roman" w:hAnsi="Consolas" w:cs="Times New Roman"/>
          <w:color w:val="569CD6"/>
          <w:sz w:val="21"/>
          <w:szCs w:val="21"/>
        </w:rPr>
        <w:t>2</w:t>
      </w:r>
      <w:r w:rsidRPr="00BA4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A4000">
        <w:rPr>
          <w:rFonts w:ascii="Consolas" w:eastAsia="Times New Roman" w:hAnsi="Consolas" w:cs="Times New Roman"/>
          <w:color w:val="D4D4D4"/>
          <w:sz w:val="21"/>
          <w:szCs w:val="21"/>
        </w:rPr>
        <w:t>Воздух</w:t>
      </w:r>
      <w:proofErr w:type="gramEnd"/>
      <w:r w:rsidRPr="00BA40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V2</w:t>
      </w:r>
      <w:r w:rsidRPr="00BA40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000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BA4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B7060B" w14:textId="77777777" w:rsidR="00BA4000" w:rsidRPr="00BA4000" w:rsidRDefault="00BA4000" w:rsidP="00BA4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0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BA40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00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A4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A40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Свежайший горный воздух из самых </w:t>
      </w:r>
      <w:proofErr w:type="gramStart"/>
      <w:r w:rsidRPr="00BA4000">
        <w:rPr>
          <w:rFonts w:ascii="Consolas" w:eastAsia="Times New Roman" w:hAnsi="Consolas" w:cs="Times New Roman"/>
          <w:color w:val="D4D4D4"/>
          <w:sz w:val="21"/>
          <w:szCs w:val="21"/>
        </w:rPr>
        <w:t>Альп!</w:t>
      </w:r>
      <w:r w:rsidRPr="00BA40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BA4000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BA400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A4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F6FA764" w14:textId="77777777" w:rsidR="00BA4000" w:rsidRPr="00BA4000" w:rsidRDefault="00BA4000" w:rsidP="00BA4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00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            </w:t>
      </w:r>
      <w:r w:rsidRPr="00BA40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00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A4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A40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Альпийский воздух прекрасно освежает и способствует бодрости и омолаживанию </w:t>
      </w:r>
      <w:proofErr w:type="gramStart"/>
      <w:r w:rsidRPr="00BA4000">
        <w:rPr>
          <w:rFonts w:ascii="Consolas" w:eastAsia="Times New Roman" w:hAnsi="Consolas" w:cs="Times New Roman"/>
          <w:color w:val="D4D4D4"/>
          <w:sz w:val="21"/>
          <w:szCs w:val="21"/>
        </w:rPr>
        <w:t>организма.</w:t>
      </w:r>
      <w:r w:rsidRPr="00BA40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BA4000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BA400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A4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9758789" w14:textId="77777777" w:rsidR="00BA4000" w:rsidRPr="00BA4000" w:rsidRDefault="00BA4000" w:rsidP="00BA4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0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BA40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000">
        <w:rPr>
          <w:rFonts w:ascii="Consolas" w:eastAsia="Times New Roman" w:hAnsi="Consolas" w:cs="Times New Roman"/>
          <w:color w:val="569CD6"/>
          <w:sz w:val="21"/>
          <w:szCs w:val="21"/>
        </w:rPr>
        <w:t>h</w:t>
      </w:r>
      <w:proofErr w:type="gramStart"/>
      <w:r w:rsidRPr="00BA4000">
        <w:rPr>
          <w:rFonts w:ascii="Consolas" w:eastAsia="Times New Roman" w:hAnsi="Consolas" w:cs="Times New Roman"/>
          <w:color w:val="569CD6"/>
          <w:sz w:val="21"/>
          <w:szCs w:val="21"/>
        </w:rPr>
        <w:t>3</w:t>
      </w:r>
      <w:r w:rsidRPr="00BA4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A4000">
        <w:rPr>
          <w:rFonts w:ascii="Consolas" w:eastAsia="Times New Roman" w:hAnsi="Consolas" w:cs="Times New Roman"/>
          <w:color w:val="D4D4D4"/>
          <w:sz w:val="21"/>
          <w:szCs w:val="21"/>
        </w:rPr>
        <w:t>Объем</w:t>
      </w:r>
      <w:proofErr w:type="gramEnd"/>
      <w:r w:rsidRPr="00BA40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000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BA4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CDD754C" w14:textId="77777777" w:rsidR="00BA4000" w:rsidRPr="00BA4000" w:rsidRDefault="00BA4000" w:rsidP="00BA4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0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BA40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A4000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BA4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E9DF59" w14:textId="77777777" w:rsidR="00BA4000" w:rsidRPr="00BA4000" w:rsidRDefault="00BA4000" w:rsidP="00BA4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0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BA40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A400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spellEnd"/>
      <w:r w:rsidRPr="00BA4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A40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20л - 2999 </w:t>
      </w:r>
      <w:proofErr w:type="spellStart"/>
      <w:r w:rsidRPr="00BA4000">
        <w:rPr>
          <w:rFonts w:ascii="Consolas" w:eastAsia="Times New Roman" w:hAnsi="Consolas" w:cs="Times New Roman"/>
          <w:color w:val="D4D4D4"/>
          <w:sz w:val="21"/>
          <w:szCs w:val="21"/>
        </w:rPr>
        <w:t>руб</w:t>
      </w:r>
      <w:proofErr w:type="spellEnd"/>
      <w:r w:rsidRPr="00BA40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BA400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spellEnd"/>
      <w:r w:rsidRPr="00BA4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29FAD3" w14:textId="77777777" w:rsidR="00BA4000" w:rsidRPr="00BA4000" w:rsidRDefault="00BA4000" w:rsidP="00BA4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0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BA40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A400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spellEnd"/>
      <w:r w:rsidRPr="00BA4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A40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30л - 4999 </w:t>
      </w:r>
      <w:proofErr w:type="spellStart"/>
      <w:r w:rsidRPr="00BA4000">
        <w:rPr>
          <w:rFonts w:ascii="Consolas" w:eastAsia="Times New Roman" w:hAnsi="Consolas" w:cs="Times New Roman"/>
          <w:color w:val="D4D4D4"/>
          <w:sz w:val="21"/>
          <w:szCs w:val="21"/>
        </w:rPr>
        <w:t>руб</w:t>
      </w:r>
      <w:proofErr w:type="spellEnd"/>
      <w:r w:rsidRPr="00BA40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BA400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spellEnd"/>
      <w:r w:rsidRPr="00BA4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68851E9" w14:textId="77777777" w:rsidR="00BA4000" w:rsidRPr="00BA4000" w:rsidRDefault="00BA4000" w:rsidP="00BA4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0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BA40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A400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spellEnd"/>
      <w:r w:rsidRPr="00BA4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A40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50л - 6999 </w:t>
      </w:r>
      <w:proofErr w:type="spellStart"/>
      <w:r w:rsidRPr="00BA4000">
        <w:rPr>
          <w:rFonts w:ascii="Consolas" w:eastAsia="Times New Roman" w:hAnsi="Consolas" w:cs="Times New Roman"/>
          <w:color w:val="D4D4D4"/>
          <w:sz w:val="21"/>
          <w:szCs w:val="21"/>
        </w:rPr>
        <w:t>руб</w:t>
      </w:r>
      <w:proofErr w:type="spellEnd"/>
      <w:r w:rsidRPr="00BA40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BA400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spellEnd"/>
      <w:r w:rsidRPr="00BA4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BB28A4" w14:textId="77777777" w:rsidR="00BA4000" w:rsidRPr="00BA4000" w:rsidRDefault="00BA4000" w:rsidP="00BA4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0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BA40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BA4000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BA4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51302FC" w14:textId="77777777" w:rsidR="00BA4000" w:rsidRPr="00BA4000" w:rsidRDefault="00BA4000" w:rsidP="00BA4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0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BA40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BA400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spellEnd"/>
      <w:r w:rsidRPr="00BA4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662423" w14:textId="77777777" w:rsidR="00BA4000" w:rsidRPr="00BA4000" w:rsidRDefault="00BA4000" w:rsidP="00BA4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0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BA40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A400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spellEnd"/>
      <w:r w:rsidRPr="00BA4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A851B18" w14:textId="77777777" w:rsidR="00BA4000" w:rsidRPr="00BA4000" w:rsidRDefault="00BA4000" w:rsidP="00BA4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0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BA40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000">
        <w:rPr>
          <w:rFonts w:ascii="Consolas" w:eastAsia="Times New Roman" w:hAnsi="Consolas" w:cs="Times New Roman"/>
          <w:color w:val="569CD6"/>
          <w:sz w:val="21"/>
          <w:szCs w:val="21"/>
        </w:rPr>
        <w:t>h</w:t>
      </w:r>
      <w:proofErr w:type="gramStart"/>
      <w:r w:rsidRPr="00BA4000">
        <w:rPr>
          <w:rFonts w:ascii="Consolas" w:eastAsia="Times New Roman" w:hAnsi="Consolas" w:cs="Times New Roman"/>
          <w:color w:val="569CD6"/>
          <w:sz w:val="21"/>
          <w:szCs w:val="21"/>
        </w:rPr>
        <w:t>2</w:t>
      </w:r>
      <w:r w:rsidRPr="00BA4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A4000">
        <w:rPr>
          <w:rFonts w:ascii="Consolas" w:eastAsia="Times New Roman" w:hAnsi="Consolas" w:cs="Times New Roman"/>
          <w:color w:val="D4D4D4"/>
          <w:sz w:val="21"/>
          <w:szCs w:val="21"/>
        </w:rPr>
        <w:t>Воздух</w:t>
      </w:r>
      <w:proofErr w:type="gramEnd"/>
      <w:r w:rsidRPr="00BA40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V2+</w:t>
      </w:r>
      <w:r w:rsidRPr="00BA40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000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BA4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F6D5364" w14:textId="77777777" w:rsidR="00BA4000" w:rsidRPr="00BA4000" w:rsidRDefault="00BA4000" w:rsidP="00BA4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0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BA40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00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A4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A4000">
        <w:rPr>
          <w:rFonts w:ascii="Consolas" w:eastAsia="Times New Roman" w:hAnsi="Consolas" w:cs="Times New Roman"/>
          <w:color w:val="D4D4D4"/>
          <w:sz w:val="21"/>
          <w:szCs w:val="21"/>
        </w:rPr>
        <w:t>Улучшенная версия V</w:t>
      </w:r>
      <w:proofErr w:type="gramStart"/>
      <w:r w:rsidRPr="00BA4000">
        <w:rPr>
          <w:rFonts w:ascii="Consolas" w:eastAsia="Times New Roman" w:hAnsi="Consolas" w:cs="Times New Roman"/>
          <w:color w:val="D4D4D4"/>
          <w:sz w:val="21"/>
          <w:szCs w:val="21"/>
        </w:rPr>
        <w:t>2.</w:t>
      </w:r>
      <w:r w:rsidRPr="00BA40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BA4000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BA400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A4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024FDEC" w14:textId="77777777" w:rsidR="00BA4000" w:rsidRPr="00BA4000" w:rsidRDefault="00BA4000" w:rsidP="00BA4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0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BA40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00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A4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A40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C добавлением полезных ферментов. Лечение на дому никогда еще не было настолько </w:t>
      </w:r>
      <w:proofErr w:type="gramStart"/>
      <w:r w:rsidRPr="00BA4000">
        <w:rPr>
          <w:rFonts w:ascii="Consolas" w:eastAsia="Times New Roman" w:hAnsi="Consolas" w:cs="Times New Roman"/>
          <w:color w:val="D4D4D4"/>
          <w:sz w:val="21"/>
          <w:szCs w:val="21"/>
        </w:rPr>
        <w:t>доступным!</w:t>
      </w:r>
      <w:r w:rsidRPr="00BA40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BA4000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BA400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A4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62DEB00" w14:textId="77777777" w:rsidR="00BA4000" w:rsidRPr="00BA4000" w:rsidRDefault="00BA4000" w:rsidP="00BA4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0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BA40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00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A4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A4000">
        <w:rPr>
          <w:rFonts w:ascii="Consolas" w:eastAsia="Times New Roman" w:hAnsi="Consolas" w:cs="Times New Roman"/>
          <w:color w:val="D4D4D4"/>
          <w:sz w:val="21"/>
          <w:szCs w:val="21"/>
        </w:rPr>
        <w:t>Повышенное насыщение H</w:t>
      </w:r>
      <w:r w:rsidRPr="00BA40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A4000">
        <w:rPr>
          <w:rFonts w:ascii="Consolas" w:eastAsia="Times New Roman" w:hAnsi="Consolas" w:cs="Times New Roman"/>
          <w:color w:val="569CD6"/>
          <w:sz w:val="21"/>
          <w:szCs w:val="21"/>
        </w:rPr>
        <w:t>sub</w:t>
      </w:r>
      <w:proofErr w:type="spellEnd"/>
      <w:r w:rsidRPr="00BA4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A4000">
        <w:rPr>
          <w:rFonts w:ascii="Consolas" w:eastAsia="Times New Roman" w:hAnsi="Consolas" w:cs="Times New Roman"/>
          <w:color w:val="D4D4D4"/>
          <w:sz w:val="21"/>
          <w:szCs w:val="21"/>
        </w:rPr>
        <w:t>2</w:t>
      </w:r>
      <w:r w:rsidRPr="00BA40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BA4000">
        <w:rPr>
          <w:rFonts w:ascii="Consolas" w:eastAsia="Times New Roman" w:hAnsi="Consolas" w:cs="Times New Roman"/>
          <w:color w:val="569CD6"/>
          <w:sz w:val="21"/>
          <w:szCs w:val="21"/>
        </w:rPr>
        <w:t>sub</w:t>
      </w:r>
      <w:proofErr w:type="spellEnd"/>
      <w:r w:rsidRPr="00BA4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A4000">
        <w:rPr>
          <w:rFonts w:ascii="Consolas" w:eastAsia="Times New Roman" w:hAnsi="Consolas" w:cs="Times New Roman"/>
          <w:color w:val="D4D4D4"/>
          <w:sz w:val="21"/>
          <w:szCs w:val="21"/>
        </w:rPr>
        <w:t>O.</w:t>
      </w:r>
      <w:proofErr w:type="gramEnd"/>
      <w:r w:rsidRPr="00BA40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00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A4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A9D358B" w14:textId="77777777" w:rsidR="00BA4000" w:rsidRPr="00BA4000" w:rsidRDefault="00BA4000" w:rsidP="00BA4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0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BA40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000">
        <w:rPr>
          <w:rFonts w:ascii="Consolas" w:eastAsia="Times New Roman" w:hAnsi="Consolas" w:cs="Times New Roman"/>
          <w:color w:val="569CD6"/>
          <w:sz w:val="21"/>
          <w:szCs w:val="21"/>
        </w:rPr>
        <w:t>h</w:t>
      </w:r>
      <w:proofErr w:type="gramStart"/>
      <w:r w:rsidRPr="00BA4000">
        <w:rPr>
          <w:rFonts w:ascii="Consolas" w:eastAsia="Times New Roman" w:hAnsi="Consolas" w:cs="Times New Roman"/>
          <w:color w:val="569CD6"/>
          <w:sz w:val="21"/>
          <w:szCs w:val="21"/>
        </w:rPr>
        <w:t>3</w:t>
      </w:r>
      <w:r w:rsidRPr="00BA4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A4000">
        <w:rPr>
          <w:rFonts w:ascii="Consolas" w:eastAsia="Times New Roman" w:hAnsi="Consolas" w:cs="Times New Roman"/>
          <w:color w:val="D4D4D4"/>
          <w:sz w:val="21"/>
          <w:szCs w:val="21"/>
        </w:rPr>
        <w:t>Объем</w:t>
      </w:r>
      <w:proofErr w:type="gramEnd"/>
      <w:r w:rsidRPr="00BA40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000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BA4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C1BF5DB" w14:textId="77777777" w:rsidR="00BA4000" w:rsidRPr="00BA4000" w:rsidRDefault="00BA4000" w:rsidP="00BA4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0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BA40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A4000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BA4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7B39CAA" w14:textId="77777777" w:rsidR="00BA4000" w:rsidRPr="00BA4000" w:rsidRDefault="00BA4000" w:rsidP="00BA4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0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BA40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A400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spellEnd"/>
      <w:r w:rsidRPr="00BA4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A40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20л - 3499 </w:t>
      </w:r>
      <w:proofErr w:type="spellStart"/>
      <w:r w:rsidRPr="00BA4000">
        <w:rPr>
          <w:rFonts w:ascii="Consolas" w:eastAsia="Times New Roman" w:hAnsi="Consolas" w:cs="Times New Roman"/>
          <w:color w:val="D4D4D4"/>
          <w:sz w:val="21"/>
          <w:szCs w:val="21"/>
        </w:rPr>
        <w:t>руб</w:t>
      </w:r>
      <w:proofErr w:type="spellEnd"/>
      <w:r w:rsidRPr="00BA40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BA400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spellEnd"/>
      <w:r w:rsidRPr="00BA4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8DF1E3" w14:textId="77777777" w:rsidR="00BA4000" w:rsidRPr="00BA4000" w:rsidRDefault="00BA4000" w:rsidP="00BA4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0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BA40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A400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spellEnd"/>
      <w:r w:rsidRPr="00BA4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A40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30л - 5899 </w:t>
      </w:r>
      <w:proofErr w:type="spellStart"/>
      <w:r w:rsidRPr="00BA4000">
        <w:rPr>
          <w:rFonts w:ascii="Consolas" w:eastAsia="Times New Roman" w:hAnsi="Consolas" w:cs="Times New Roman"/>
          <w:color w:val="D4D4D4"/>
          <w:sz w:val="21"/>
          <w:szCs w:val="21"/>
        </w:rPr>
        <w:t>руб</w:t>
      </w:r>
      <w:proofErr w:type="spellEnd"/>
      <w:r w:rsidRPr="00BA40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BA400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spellEnd"/>
      <w:r w:rsidRPr="00BA4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8559EB" w14:textId="77777777" w:rsidR="00BA4000" w:rsidRPr="00BA4000" w:rsidRDefault="00BA4000" w:rsidP="00BA4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0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BA40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A400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spellEnd"/>
      <w:r w:rsidRPr="00BA4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A40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50л - 9999 </w:t>
      </w:r>
      <w:proofErr w:type="spellStart"/>
      <w:r w:rsidRPr="00BA4000">
        <w:rPr>
          <w:rFonts w:ascii="Consolas" w:eastAsia="Times New Roman" w:hAnsi="Consolas" w:cs="Times New Roman"/>
          <w:color w:val="D4D4D4"/>
          <w:sz w:val="21"/>
          <w:szCs w:val="21"/>
        </w:rPr>
        <w:t>руб</w:t>
      </w:r>
      <w:proofErr w:type="spellEnd"/>
      <w:r w:rsidRPr="00BA40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BA400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spellEnd"/>
      <w:r w:rsidRPr="00BA4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6D77F03" w14:textId="77777777" w:rsidR="00BA4000" w:rsidRPr="00BA4000" w:rsidRDefault="00BA4000" w:rsidP="00BA4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0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BA40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BA4000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BA4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4306C7C" w14:textId="77777777" w:rsidR="00BA4000" w:rsidRPr="00BA4000" w:rsidRDefault="00BA4000" w:rsidP="00BA4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0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BA40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BA400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spellEnd"/>
      <w:r w:rsidRPr="00BA4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0BE9515" w14:textId="77777777" w:rsidR="00BA4000" w:rsidRPr="00BA4000" w:rsidRDefault="00BA4000" w:rsidP="00BA4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0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BA40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A400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spellEnd"/>
      <w:r w:rsidRPr="00BA4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A6A1DC5" w14:textId="77777777" w:rsidR="00BA4000" w:rsidRPr="00BA4000" w:rsidRDefault="00BA4000" w:rsidP="00BA4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0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BA40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000">
        <w:rPr>
          <w:rFonts w:ascii="Consolas" w:eastAsia="Times New Roman" w:hAnsi="Consolas" w:cs="Times New Roman"/>
          <w:color w:val="569CD6"/>
          <w:sz w:val="21"/>
          <w:szCs w:val="21"/>
        </w:rPr>
        <w:t>h</w:t>
      </w:r>
      <w:proofErr w:type="gramStart"/>
      <w:r w:rsidRPr="00BA4000">
        <w:rPr>
          <w:rFonts w:ascii="Consolas" w:eastAsia="Times New Roman" w:hAnsi="Consolas" w:cs="Times New Roman"/>
          <w:color w:val="569CD6"/>
          <w:sz w:val="21"/>
          <w:szCs w:val="21"/>
        </w:rPr>
        <w:t>2</w:t>
      </w:r>
      <w:r w:rsidRPr="00BA4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A4000">
        <w:rPr>
          <w:rFonts w:ascii="Consolas" w:eastAsia="Times New Roman" w:hAnsi="Consolas" w:cs="Times New Roman"/>
          <w:color w:val="D4D4D4"/>
          <w:sz w:val="21"/>
          <w:szCs w:val="21"/>
        </w:rPr>
        <w:t>Воздух</w:t>
      </w:r>
      <w:proofErr w:type="gramEnd"/>
      <w:r w:rsidRPr="00BA40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V3</w:t>
      </w:r>
      <w:r w:rsidRPr="00BA40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000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BA4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404F1ED" w14:textId="77777777" w:rsidR="00BA4000" w:rsidRPr="00BA4000" w:rsidRDefault="00BA4000" w:rsidP="00BA4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0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BA40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00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A4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A4000">
        <w:rPr>
          <w:rFonts w:ascii="Consolas" w:eastAsia="Times New Roman" w:hAnsi="Consolas" w:cs="Times New Roman"/>
          <w:color w:val="D4D4D4"/>
          <w:sz w:val="21"/>
          <w:szCs w:val="21"/>
        </w:rPr>
        <w:t>Чистейший океанский воздух</w:t>
      </w:r>
      <w:r w:rsidRPr="00BA40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00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A4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CC1BF07" w14:textId="77777777" w:rsidR="00BA4000" w:rsidRPr="00BA4000" w:rsidRDefault="00BA4000" w:rsidP="00BA4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0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BA40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00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A4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A40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Выбирая эту серию, вы можете почувствовать себя на курорте, не выходя из дома. Дышите, отдыхайте и </w:t>
      </w:r>
      <w:proofErr w:type="gramStart"/>
      <w:r w:rsidRPr="00BA4000">
        <w:rPr>
          <w:rFonts w:ascii="Consolas" w:eastAsia="Times New Roman" w:hAnsi="Consolas" w:cs="Times New Roman"/>
          <w:color w:val="D4D4D4"/>
          <w:sz w:val="21"/>
          <w:szCs w:val="21"/>
        </w:rPr>
        <w:t>лечитесь!</w:t>
      </w:r>
      <w:r w:rsidRPr="00BA40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BA4000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BA400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A4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FCA56A5" w14:textId="77777777" w:rsidR="00BA4000" w:rsidRPr="00BA4000" w:rsidRDefault="00BA4000" w:rsidP="00BA4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0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BA40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000">
        <w:rPr>
          <w:rFonts w:ascii="Consolas" w:eastAsia="Times New Roman" w:hAnsi="Consolas" w:cs="Times New Roman"/>
          <w:color w:val="569CD6"/>
          <w:sz w:val="21"/>
          <w:szCs w:val="21"/>
        </w:rPr>
        <w:t>h</w:t>
      </w:r>
      <w:proofErr w:type="gramStart"/>
      <w:r w:rsidRPr="00BA4000">
        <w:rPr>
          <w:rFonts w:ascii="Consolas" w:eastAsia="Times New Roman" w:hAnsi="Consolas" w:cs="Times New Roman"/>
          <w:color w:val="569CD6"/>
          <w:sz w:val="21"/>
          <w:szCs w:val="21"/>
        </w:rPr>
        <w:t>3</w:t>
      </w:r>
      <w:r w:rsidRPr="00BA4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A4000">
        <w:rPr>
          <w:rFonts w:ascii="Consolas" w:eastAsia="Times New Roman" w:hAnsi="Consolas" w:cs="Times New Roman"/>
          <w:color w:val="D4D4D4"/>
          <w:sz w:val="21"/>
          <w:szCs w:val="21"/>
        </w:rPr>
        <w:t>Объем</w:t>
      </w:r>
      <w:proofErr w:type="gramEnd"/>
      <w:r w:rsidRPr="00BA40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000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BA4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6ACF62" w14:textId="77777777" w:rsidR="00BA4000" w:rsidRPr="00BA4000" w:rsidRDefault="00BA4000" w:rsidP="00BA4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0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BA40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A4000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BA4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CA2BB78" w14:textId="77777777" w:rsidR="00BA4000" w:rsidRPr="00BA4000" w:rsidRDefault="00BA4000" w:rsidP="00BA4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0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BA40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A400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spellEnd"/>
      <w:r w:rsidRPr="00BA4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A40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20л - 5499 </w:t>
      </w:r>
      <w:proofErr w:type="spellStart"/>
      <w:r w:rsidRPr="00BA4000">
        <w:rPr>
          <w:rFonts w:ascii="Consolas" w:eastAsia="Times New Roman" w:hAnsi="Consolas" w:cs="Times New Roman"/>
          <w:color w:val="D4D4D4"/>
          <w:sz w:val="21"/>
          <w:szCs w:val="21"/>
        </w:rPr>
        <w:t>руб</w:t>
      </w:r>
      <w:proofErr w:type="spellEnd"/>
      <w:r w:rsidRPr="00BA40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BA400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spellEnd"/>
      <w:r w:rsidRPr="00BA4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9FEAE67" w14:textId="77777777" w:rsidR="00BA4000" w:rsidRPr="00BA4000" w:rsidRDefault="00BA4000" w:rsidP="00BA4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0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BA40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A400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spellEnd"/>
      <w:r w:rsidRPr="00BA4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A40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30л - 9999 </w:t>
      </w:r>
      <w:proofErr w:type="spellStart"/>
      <w:r w:rsidRPr="00BA4000">
        <w:rPr>
          <w:rFonts w:ascii="Consolas" w:eastAsia="Times New Roman" w:hAnsi="Consolas" w:cs="Times New Roman"/>
          <w:color w:val="D4D4D4"/>
          <w:sz w:val="21"/>
          <w:szCs w:val="21"/>
        </w:rPr>
        <w:t>руб</w:t>
      </w:r>
      <w:proofErr w:type="spellEnd"/>
      <w:r w:rsidRPr="00BA40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BA400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spellEnd"/>
      <w:r w:rsidRPr="00BA4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A758E05" w14:textId="77777777" w:rsidR="00BA4000" w:rsidRPr="00BA4000" w:rsidRDefault="00BA4000" w:rsidP="00BA4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0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BA40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A400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spellEnd"/>
      <w:r w:rsidRPr="00BA4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A40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50л - 16999 </w:t>
      </w:r>
      <w:proofErr w:type="spellStart"/>
      <w:r w:rsidRPr="00BA4000">
        <w:rPr>
          <w:rFonts w:ascii="Consolas" w:eastAsia="Times New Roman" w:hAnsi="Consolas" w:cs="Times New Roman"/>
          <w:color w:val="D4D4D4"/>
          <w:sz w:val="21"/>
          <w:szCs w:val="21"/>
        </w:rPr>
        <w:t>руб</w:t>
      </w:r>
      <w:proofErr w:type="spellEnd"/>
      <w:r w:rsidRPr="00BA40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BA400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spellEnd"/>
      <w:r w:rsidRPr="00BA4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AD61F2C" w14:textId="77777777" w:rsidR="00BA4000" w:rsidRPr="00BA4000" w:rsidRDefault="00BA4000" w:rsidP="00BA4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A40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BA400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BA400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ul</w:t>
      </w:r>
      <w:r w:rsidRPr="00BA400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376AE28" w14:textId="77777777" w:rsidR="00BA4000" w:rsidRPr="00BA4000" w:rsidRDefault="00BA4000" w:rsidP="00BA4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A40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r w:rsidRPr="00BA400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BA400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BA400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B03FFD5" w14:textId="77777777" w:rsidR="00BA4000" w:rsidRPr="00BA4000" w:rsidRDefault="00BA4000" w:rsidP="00BA4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A40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r w:rsidRPr="00BA400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BA400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BA400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37A7D45" w14:textId="77777777" w:rsidR="00BA4000" w:rsidRPr="00BA4000" w:rsidRDefault="00BA4000" w:rsidP="00BA4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A40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</w:t>
      </w:r>
      <w:r w:rsidRPr="00BA400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BA400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h2</w:t>
      </w:r>
      <w:r w:rsidRPr="00BA400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BA4000">
        <w:rPr>
          <w:rFonts w:ascii="Consolas" w:eastAsia="Times New Roman" w:hAnsi="Consolas" w:cs="Times New Roman"/>
          <w:color w:val="D4D4D4"/>
          <w:sz w:val="21"/>
          <w:szCs w:val="21"/>
        </w:rPr>
        <w:t>Воздух</w:t>
      </w:r>
      <w:r w:rsidRPr="00BA40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Limited V - Nature</w:t>
      </w:r>
      <w:r w:rsidRPr="00BA400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BA400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h2</w:t>
      </w:r>
      <w:r w:rsidRPr="00BA400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D24B9AD" w14:textId="77777777" w:rsidR="00BA4000" w:rsidRPr="00BA4000" w:rsidRDefault="00BA4000" w:rsidP="00BA4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0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</w:t>
      </w:r>
      <w:r w:rsidRPr="00BA40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00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A4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A40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Окунитесь в природу с нашей лимитированной серией </w:t>
      </w:r>
      <w:proofErr w:type="gramStart"/>
      <w:r w:rsidRPr="00BA4000">
        <w:rPr>
          <w:rFonts w:ascii="Consolas" w:eastAsia="Times New Roman" w:hAnsi="Consolas" w:cs="Times New Roman"/>
          <w:color w:val="D4D4D4"/>
          <w:sz w:val="21"/>
          <w:szCs w:val="21"/>
        </w:rPr>
        <w:t>Nature!</w:t>
      </w:r>
      <w:r w:rsidRPr="00BA40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BA4000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BA400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A4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4F3F432" w14:textId="77777777" w:rsidR="00BA4000" w:rsidRPr="00BA4000" w:rsidRDefault="00BA4000" w:rsidP="00BA4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0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BA40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00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A4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A40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Уникальный воздух как из самых прекрасных уголков живого мира! В нем есть и нотки полей, и лесов, и </w:t>
      </w:r>
      <w:proofErr w:type="gramStart"/>
      <w:r w:rsidRPr="00BA4000">
        <w:rPr>
          <w:rFonts w:ascii="Consolas" w:eastAsia="Times New Roman" w:hAnsi="Consolas" w:cs="Times New Roman"/>
          <w:color w:val="D4D4D4"/>
          <w:sz w:val="21"/>
          <w:szCs w:val="21"/>
        </w:rPr>
        <w:t>водоемов!</w:t>
      </w:r>
      <w:r w:rsidRPr="00BA40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BA4000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BA400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A4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EBED8A" w14:textId="77777777" w:rsidR="00BA4000" w:rsidRPr="00BA4000" w:rsidRDefault="00BA4000" w:rsidP="00BA4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0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BA40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000">
        <w:rPr>
          <w:rFonts w:ascii="Consolas" w:eastAsia="Times New Roman" w:hAnsi="Consolas" w:cs="Times New Roman"/>
          <w:color w:val="569CD6"/>
          <w:sz w:val="21"/>
          <w:szCs w:val="21"/>
        </w:rPr>
        <w:t>h</w:t>
      </w:r>
      <w:proofErr w:type="gramStart"/>
      <w:r w:rsidRPr="00BA4000">
        <w:rPr>
          <w:rFonts w:ascii="Consolas" w:eastAsia="Times New Roman" w:hAnsi="Consolas" w:cs="Times New Roman"/>
          <w:color w:val="569CD6"/>
          <w:sz w:val="21"/>
          <w:szCs w:val="21"/>
        </w:rPr>
        <w:t>3</w:t>
      </w:r>
      <w:r w:rsidRPr="00BA4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A4000">
        <w:rPr>
          <w:rFonts w:ascii="Consolas" w:eastAsia="Times New Roman" w:hAnsi="Consolas" w:cs="Times New Roman"/>
          <w:color w:val="D4D4D4"/>
          <w:sz w:val="21"/>
          <w:szCs w:val="21"/>
        </w:rPr>
        <w:t>Объем</w:t>
      </w:r>
      <w:proofErr w:type="gramEnd"/>
      <w:r w:rsidRPr="00BA40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000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BA4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F04BCFF" w14:textId="77777777" w:rsidR="00BA4000" w:rsidRPr="00BA4000" w:rsidRDefault="00BA4000" w:rsidP="00BA4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0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BA40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A4000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BA4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D351C3" w14:textId="77777777" w:rsidR="00BA4000" w:rsidRPr="00BA4000" w:rsidRDefault="00BA4000" w:rsidP="00BA4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0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BA40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A400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spellEnd"/>
      <w:r w:rsidRPr="00BA4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A40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20л - 15499 </w:t>
      </w:r>
      <w:proofErr w:type="spellStart"/>
      <w:r w:rsidRPr="00BA4000">
        <w:rPr>
          <w:rFonts w:ascii="Consolas" w:eastAsia="Times New Roman" w:hAnsi="Consolas" w:cs="Times New Roman"/>
          <w:color w:val="D4D4D4"/>
          <w:sz w:val="21"/>
          <w:szCs w:val="21"/>
        </w:rPr>
        <w:t>руб</w:t>
      </w:r>
      <w:proofErr w:type="spellEnd"/>
      <w:r w:rsidRPr="00BA40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BA400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spellEnd"/>
      <w:r w:rsidRPr="00BA4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CF4787C" w14:textId="77777777" w:rsidR="00BA4000" w:rsidRPr="00BA4000" w:rsidRDefault="00BA4000" w:rsidP="00BA4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A40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BA400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BA400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ul</w:t>
      </w:r>
      <w:r w:rsidRPr="00BA400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9BF144C" w14:textId="77777777" w:rsidR="00BA4000" w:rsidRPr="00BA4000" w:rsidRDefault="00BA4000" w:rsidP="00BA4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A40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r w:rsidRPr="00BA400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BA400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BA400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27A8CFE" w14:textId="77777777" w:rsidR="00BA4000" w:rsidRPr="00BA4000" w:rsidRDefault="00BA4000" w:rsidP="00BA4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A40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r w:rsidRPr="00BA400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BA400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BA400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27F9689" w14:textId="77777777" w:rsidR="00BA4000" w:rsidRPr="00BA4000" w:rsidRDefault="00BA4000" w:rsidP="00BA4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A40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</w:t>
      </w:r>
      <w:r w:rsidRPr="00BA400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BA400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h2</w:t>
      </w:r>
      <w:r w:rsidRPr="00BA400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BA4000">
        <w:rPr>
          <w:rFonts w:ascii="Consolas" w:eastAsia="Times New Roman" w:hAnsi="Consolas" w:cs="Times New Roman"/>
          <w:color w:val="D4D4D4"/>
          <w:sz w:val="21"/>
          <w:szCs w:val="21"/>
        </w:rPr>
        <w:t>Воздух</w:t>
      </w:r>
      <w:r w:rsidRPr="00BA40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Limited V - Dream</w:t>
      </w:r>
      <w:r w:rsidRPr="00BA400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BA400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h2</w:t>
      </w:r>
      <w:r w:rsidRPr="00BA400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3BECA53" w14:textId="77777777" w:rsidR="00BA4000" w:rsidRPr="00BA4000" w:rsidRDefault="00BA4000" w:rsidP="00BA4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0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                        </w:t>
      </w:r>
      <w:r w:rsidRPr="00BA40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00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A4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A40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Редчайшая серия, которая напомнит Вам о самых сокровенных </w:t>
      </w:r>
      <w:proofErr w:type="gramStart"/>
      <w:r w:rsidRPr="00BA4000">
        <w:rPr>
          <w:rFonts w:ascii="Consolas" w:eastAsia="Times New Roman" w:hAnsi="Consolas" w:cs="Times New Roman"/>
          <w:color w:val="D4D4D4"/>
          <w:sz w:val="21"/>
          <w:szCs w:val="21"/>
        </w:rPr>
        <w:t>мечтах!</w:t>
      </w:r>
      <w:r w:rsidRPr="00BA40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BA4000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BA400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A4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964DA12" w14:textId="77777777" w:rsidR="00BA4000" w:rsidRPr="00BA4000" w:rsidRDefault="00BA4000" w:rsidP="00BA4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0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BA40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000">
        <w:rPr>
          <w:rFonts w:ascii="Consolas" w:eastAsia="Times New Roman" w:hAnsi="Consolas" w:cs="Times New Roman"/>
          <w:color w:val="569CD6"/>
          <w:sz w:val="21"/>
          <w:szCs w:val="21"/>
        </w:rPr>
        <w:t>h</w:t>
      </w:r>
      <w:proofErr w:type="gramStart"/>
      <w:r w:rsidRPr="00BA4000">
        <w:rPr>
          <w:rFonts w:ascii="Consolas" w:eastAsia="Times New Roman" w:hAnsi="Consolas" w:cs="Times New Roman"/>
          <w:color w:val="569CD6"/>
          <w:sz w:val="21"/>
          <w:szCs w:val="21"/>
        </w:rPr>
        <w:t>3</w:t>
      </w:r>
      <w:r w:rsidRPr="00BA4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A4000">
        <w:rPr>
          <w:rFonts w:ascii="Consolas" w:eastAsia="Times New Roman" w:hAnsi="Consolas" w:cs="Times New Roman"/>
          <w:color w:val="D4D4D4"/>
          <w:sz w:val="21"/>
          <w:szCs w:val="21"/>
        </w:rPr>
        <w:t>Объем</w:t>
      </w:r>
      <w:proofErr w:type="gramEnd"/>
      <w:r w:rsidRPr="00BA40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000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BA4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0EE87D" w14:textId="77777777" w:rsidR="00BA4000" w:rsidRPr="00BA4000" w:rsidRDefault="00BA4000" w:rsidP="00BA4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0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BA40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A4000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BA4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FF9D84E" w14:textId="77777777" w:rsidR="00BA4000" w:rsidRPr="00BA4000" w:rsidRDefault="00BA4000" w:rsidP="00BA4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0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BA40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A400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spellEnd"/>
      <w:r w:rsidRPr="00BA4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A40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20л - 20499 </w:t>
      </w:r>
      <w:proofErr w:type="spellStart"/>
      <w:r w:rsidRPr="00BA4000">
        <w:rPr>
          <w:rFonts w:ascii="Consolas" w:eastAsia="Times New Roman" w:hAnsi="Consolas" w:cs="Times New Roman"/>
          <w:color w:val="D4D4D4"/>
          <w:sz w:val="21"/>
          <w:szCs w:val="21"/>
        </w:rPr>
        <w:t>руб</w:t>
      </w:r>
      <w:proofErr w:type="spellEnd"/>
      <w:r w:rsidRPr="00BA40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BA400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spellEnd"/>
      <w:r w:rsidRPr="00BA4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EEBFA76" w14:textId="77777777" w:rsidR="00BA4000" w:rsidRPr="00BA4000" w:rsidRDefault="00BA4000" w:rsidP="00BA4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A40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BA400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BA400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ul</w:t>
      </w:r>
      <w:r w:rsidRPr="00BA400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DF43757" w14:textId="77777777" w:rsidR="00BA4000" w:rsidRPr="00BA4000" w:rsidRDefault="00BA4000" w:rsidP="00BA4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A40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r w:rsidRPr="00BA400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BA400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BA400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CFBE077" w14:textId="77777777" w:rsidR="00BA4000" w:rsidRPr="00BA4000" w:rsidRDefault="00BA4000" w:rsidP="00BA4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A40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BA400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BA400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ul</w:t>
      </w:r>
      <w:r w:rsidRPr="00BA400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5DF2998" w14:textId="77777777" w:rsidR="00BA4000" w:rsidRPr="00BA4000" w:rsidRDefault="00BA4000" w:rsidP="00BA4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A40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BA400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proofErr w:type="spellStart"/>
      <w:r w:rsidRPr="00BA400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ol</w:t>
      </w:r>
      <w:proofErr w:type="spellEnd"/>
      <w:r w:rsidRPr="00BA400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D4B8981" w14:textId="77777777" w:rsidR="00BA4000" w:rsidRPr="00BA4000" w:rsidRDefault="00BA4000" w:rsidP="00BA4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A40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BA400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BA400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section</w:t>
      </w:r>
      <w:r w:rsidRPr="00BA400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5E6F92D" w14:textId="77777777" w:rsidR="00BA4000" w:rsidRPr="00BA4000" w:rsidRDefault="00BA4000" w:rsidP="00BA4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0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BA40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A4000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proofErr w:type="spellEnd"/>
      <w:r w:rsidRPr="00BA4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F1E89F" w14:textId="77777777" w:rsidR="00BA4000" w:rsidRPr="00BA4000" w:rsidRDefault="00BA4000" w:rsidP="00BA4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000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Выгодные предложения</w:t>
      </w:r>
    </w:p>
    <w:p w14:paraId="5375FB38" w14:textId="77777777" w:rsidR="00BA4000" w:rsidRPr="00BA4000" w:rsidRDefault="00BA4000" w:rsidP="00BA4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0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BA40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00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A4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A40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Ежедневная доставка свежего </w:t>
      </w:r>
      <w:proofErr w:type="gramStart"/>
      <w:r w:rsidRPr="00BA4000">
        <w:rPr>
          <w:rFonts w:ascii="Consolas" w:eastAsia="Times New Roman" w:hAnsi="Consolas" w:cs="Times New Roman"/>
          <w:color w:val="D4D4D4"/>
          <w:sz w:val="21"/>
          <w:szCs w:val="21"/>
        </w:rPr>
        <w:t>воздуха!</w:t>
      </w:r>
      <w:r w:rsidRPr="00BA40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BA4000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BA400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A4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0337CEA" w14:textId="77777777" w:rsidR="00BA4000" w:rsidRPr="00BA4000" w:rsidRDefault="00BA4000" w:rsidP="00BA4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0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BA40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A4000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BA4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24C1A97" w14:textId="77777777" w:rsidR="00BA4000" w:rsidRPr="00BA4000" w:rsidRDefault="00BA4000" w:rsidP="00BA4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0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BA40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A400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spellEnd"/>
      <w:r w:rsidRPr="00BA4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CA4D6D1" w14:textId="77777777" w:rsidR="00BA4000" w:rsidRPr="00BA4000" w:rsidRDefault="00BA4000" w:rsidP="00BA4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0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BA40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000">
        <w:rPr>
          <w:rFonts w:ascii="Consolas" w:eastAsia="Times New Roman" w:hAnsi="Consolas" w:cs="Times New Roman"/>
          <w:color w:val="569CD6"/>
          <w:sz w:val="21"/>
          <w:szCs w:val="21"/>
        </w:rPr>
        <w:t>h</w:t>
      </w:r>
      <w:proofErr w:type="gramStart"/>
      <w:r w:rsidRPr="00BA4000">
        <w:rPr>
          <w:rFonts w:ascii="Consolas" w:eastAsia="Times New Roman" w:hAnsi="Consolas" w:cs="Times New Roman"/>
          <w:color w:val="569CD6"/>
          <w:sz w:val="21"/>
          <w:szCs w:val="21"/>
        </w:rPr>
        <w:t>2</w:t>
      </w:r>
      <w:r w:rsidRPr="00BA4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A4000">
        <w:rPr>
          <w:rFonts w:ascii="Consolas" w:eastAsia="Times New Roman" w:hAnsi="Consolas" w:cs="Times New Roman"/>
          <w:color w:val="D4D4D4"/>
          <w:sz w:val="21"/>
          <w:szCs w:val="21"/>
        </w:rPr>
        <w:t>Подписка</w:t>
      </w:r>
      <w:proofErr w:type="gramEnd"/>
      <w:r w:rsidRPr="00BA40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на Воздух V1</w:t>
      </w:r>
      <w:r w:rsidRPr="00BA40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000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BA4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AD1E01B" w14:textId="77777777" w:rsidR="00BA4000" w:rsidRPr="00BA4000" w:rsidRDefault="00BA4000" w:rsidP="00BA4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0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BA40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A4000">
        <w:rPr>
          <w:rFonts w:ascii="Consolas" w:eastAsia="Times New Roman" w:hAnsi="Consolas" w:cs="Times New Roman"/>
          <w:color w:val="569CD6"/>
          <w:sz w:val="21"/>
          <w:szCs w:val="21"/>
        </w:rPr>
        <w:t>ol</w:t>
      </w:r>
      <w:proofErr w:type="spellEnd"/>
      <w:r w:rsidRPr="00BA4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08F1D91" w14:textId="77777777" w:rsidR="00BA4000" w:rsidRPr="00BA4000" w:rsidRDefault="00BA4000" w:rsidP="00BA4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0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BA40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A400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spellEnd"/>
      <w:r w:rsidRPr="00BA4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A40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месяц 50л - 50000 </w:t>
      </w:r>
      <w:proofErr w:type="spellStart"/>
      <w:r w:rsidRPr="00BA4000">
        <w:rPr>
          <w:rFonts w:ascii="Consolas" w:eastAsia="Times New Roman" w:hAnsi="Consolas" w:cs="Times New Roman"/>
          <w:color w:val="D4D4D4"/>
          <w:sz w:val="21"/>
          <w:szCs w:val="21"/>
        </w:rPr>
        <w:t>руб</w:t>
      </w:r>
      <w:proofErr w:type="spellEnd"/>
      <w:r w:rsidRPr="00BA40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BA400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spellEnd"/>
      <w:r w:rsidRPr="00BA4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6DE82B" w14:textId="77777777" w:rsidR="00BA4000" w:rsidRPr="00BA4000" w:rsidRDefault="00BA4000" w:rsidP="00BA4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0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BA40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A400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spellEnd"/>
      <w:r w:rsidRPr="00BA4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A40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годовая 50л - 400000 </w:t>
      </w:r>
      <w:proofErr w:type="spellStart"/>
      <w:r w:rsidRPr="00BA4000">
        <w:rPr>
          <w:rFonts w:ascii="Consolas" w:eastAsia="Times New Roman" w:hAnsi="Consolas" w:cs="Times New Roman"/>
          <w:color w:val="D4D4D4"/>
          <w:sz w:val="21"/>
          <w:szCs w:val="21"/>
        </w:rPr>
        <w:t>руб</w:t>
      </w:r>
      <w:proofErr w:type="spellEnd"/>
      <w:r w:rsidRPr="00BA40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BA400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spellEnd"/>
      <w:r w:rsidRPr="00BA4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C707EB5" w14:textId="77777777" w:rsidR="00BA4000" w:rsidRPr="00BA4000" w:rsidRDefault="00BA4000" w:rsidP="00BA4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0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BA40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BA4000">
        <w:rPr>
          <w:rFonts w:ascii="Consolas" w:eastAsia="Times New Roman" w:hAnsi="Consolas" w:cs="Times New Roman"/>
          <w:color w:val="569CD6"/>
          <w:sz w:val="21"/>
          <w:szCs w:val="21"/>
        </w:rPr>
        <w:t>ol</w:t>
      </w:r>
      <w:proofErr w:type="spellEnd"/>
      <w:r w:rsidRPr="00BA4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B9B6DE" w14:textId="77777777" w:rsidR="00BA4000" w:rsidRPr="00BA4000" w:rsidRDefault="00BA4000" w:rsidP="00BA4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0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BA40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BA400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spellEnd"/>
      <w:r w:rsidRPr="00BA4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9A91AFE" w14:textId="77777777" w:rsidR="00BA4000" w:rsidRPr="00BA4000" w:rsidRDefault="00BA4000" w:rsidP="00BA4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0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BA40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A400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spellEnd"/>
      <w:r w:rsidRPr="00BA4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77D72E3" w14:textId="77777777" w:rsidR="00BA4000" w:rsidRPr="00BA4000" w:rsidRDefault="00BA4000" w:rsidP="00BA4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0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BA40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000">
        <w:rPr>
          <w:rFonts w:ascii="Consolas" w:eastAsia="Times New Roman" w:hAnsi="Consolas" w:cs="Times New Roman"/>
          <w:color w:val="569CD6"/>
          <w:sz w:val="21"/>
          <w:szCs w:val="21"/>
        </w:rPr>
        <w:t>h</w:t>
      </w:r>
      <w:proofErr w:type="gramStart"/>
      <w:r w:rsidRPr="00BA4000">
        <w:rPr>
          <w:rFonts w:ascii="Consolas" w:eastAsia="Times New Roman" w:hAnsi="Consolas" w:cs="Times New Roman"/>
          <w:color w:val="569CD6"/>
          <w:sz w:val="21"/>
          <w:szCs w:val="21"/>
        </w:rPr>
        <w:t>2</w:t>
      </w:r>
      <w:r w:rsidRPr="00BA4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A4000">
        <w:rPr>
          <w:rFonts w:ascii="Consolas" w:eastAsia="Times New Roman" w:hAnsi="Consolas" w:cs="Times New Roman"/>
          <w:color w:val="D4D4D4"/>
          <w:sz w:val="21"/>
          <w:szCs w:val="21"/>
        </w:rPr>
        <w:t>Подписка</w:t>
      </w:r>
      <w:proofErr w:type="gramEnd"/>
      <w:r w:rsidRPr="00BA40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на Воздух V2</w:t>
      </w:r>
      <w:r w:rsidRPr="00BA40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000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BA4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AD6EF7" w14:textId="77777777" w:rsidR="00BA4000" w:rsidRPr="00BA4000" w:rsidRDefault="00BA4000" w:rsidP="00BA4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0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BA40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A4000">
        <w:rPr>
          <w:rFonts w:ascii="Consolas" w:eastAsia="Times New Roman" w:hAnsi="Consolas" w:cs="Times New Roman"/>
          <w:color w:val="569CD6"/>
          <w:sz w:val="21"/>
          <w:szCs w:val="21"/>
        </w:rPr>
        <w:t>ol</w:t>
      </w:r>
      <w:proofErr w:type="spellEnd"/>
      <w:r w:rsidRPr="00BA4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286E746" w14:textId="77777777" w:rsidR="00BA4000" w:rsidRPr="00BA4000" w:rsidRDefault="00BA4000" w:rsidP="00BA4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0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BA40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A400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spellEnd"/>
      <w:r w:rsidRPr="00BA4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A40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месяц 50л - 70000 </w:t>
      </w:r>
      <w:proofErr w:type="spellStart"/>
      <w:r w:rsidRPr="00BA4000">
        <w:rPr>
          <w:rFonts w:ascii="Consolas" w:eastAsia="Times New Roman" w:hAnsi="Consolas" w:cs="Times New Roman"/>
          <w:color w:val="D4D4D4"/>
          <w:sz w:val="21"/>
          <w:szCs w:val="21"/>
        </w:rPr>
        <w:t>руб</w:t>
      </w:r>
      <w:proofErr w:type="spellEnd"/>
      <w:r w:rsidRPr="00BA40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BA400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spellEnd"/>
      <w:r w:rsidRPr="00BA4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C6357B2" w14:textId="77777777" w:rsidR="00BA4000" w:rsidRPr="00BA4000" w:rsidRDefault="00BA4000" w:rsidP="00BA4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0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BA40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A400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spellEnd"/>
      <w:r w:rsidRPr="00BA4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A40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годовая 50л - 600000 </w:t>
      </w:r>
      <w:proofErr w:type="spellStart"/>
      <w:r w:rsidRPr="00BA4000">
        <w:rPr>
          <w:rFonts w:ascii="Consolas" w:eastAsia="Times New Roman" w:hAnsi="Consolas" w:cs="Times New Roman"/>
          <w:color w:val="D4D4D4"/>
          <w:sz w:val="21"/>
          <w:szCs w:val="21"/>
        </w:rPr>
        <w:t>руб</w:t>
      </w:r>
      <w:proofErr w:type="spellEnd"/>
      <w:r w:rsidRPr="00BA40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BA400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spellEnd"/>
      <w:r w:rsidRPr="00BA4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A283DC0" w14:textId="77777777" w:rsidR="00BA4000" w:rsidRPr="00BA4000" w:rsidRDefault="00BA4000" w:rsidP="00BA4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0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BA40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BA4000">
        <w:rPr>
          <w:rFonts w:ascii="Consolas" w:eastAsia="Times New Roman" w:hAnsi="Consolas" w:cs="Times New Roman"/>
          <w:color w:val="569CD6"/>
          <w:sz w:val="21"/>
          <w:szCs w:val="21"/>
        </w:rPr>
        <w:t>ol</w:t>
      </w:r>
      <w:proofErr w:type="spellEnd"/>
      <w:r w:rsidRPr="00BA4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4D5D2C8" w14:textId="77777777" w:rsidR="00BA4000" w:rsidRPr="00BA4000" w:rsidRDefault="00BA4000" w:rsidP="00BA4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0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BA40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BA400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spellEnd"/>
      <w:r w:rsidRPr="00BA4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A0408F1" w14:textId="77777777" w:rsidR="00BA4000" w:rsidRPr="00BA4000" w:rsidRDefault="00BA4000" w:rsidP="00BA4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0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BA40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A400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spellEnd"/>
      <w:r w:rsidRPr="00BA4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D7C790" w14:textId="77777777" w:rsidR="00BA4000" w:rsidRPr="00BA4000" w:rsidRDefault="00BA4000" w:rsidP="00BA4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0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BA40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000">
        <w:rPr>
          <w:rFonts w:ascii="Consolas" w:eastAsia="Times New Roman" w:hAnsi="Consolas" w:cs="Times New Roman"/>
          <w:color w:val="569CD6"/>
          <w:sz w:val="21"/>
          <w:szCs w:val="21"/>
        </w:rPr>
        <w:t>h</w:t>
      </w:r>
      <w:proofErr w:type="gramStart"/>
      <w:r w:rsidRPr="00BA4000">
        <w:rPr>
          <w:rFonts w:ascii="Consolas" w:eastAsia="Times New Roman" w:hAnsi="Consolas" w:cs="Times New Roman"/>
          <w:color w:val="569CD6"/>
          <w:sz w:val="21"/>
          <w:szCs w:val="21"/>
        </w:rPr>
        <w:t>2</w:t>
      </w:r>
      <w:r w:rsidRPr="00BA4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A4000">
        <w:rPr>
          <w:rFonts w:ascii="Consolas" w:eastAsia="Times New Roman" w:hAnsi="Consolas" w:cs="Times New Roman"/>
          <w:color w:val="D4D4D4"/>
          <w:sz w:val="21"/>
          <w:szCs w:val="21"/>
        </w:rPr>
        <w:t>Подписка</w:t>
      </w:r>
      <w:proofErr w:type="gramEnd"/>
      <w:r w:rsidRPr="00BA40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на Воздух V3</w:t>
      </w:r>
      <w:r w:rsidRPr="00BA40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000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BA4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C0FBA21" w14:textId="77777777" w:rsidR="00BA4000" w:rsidRPr="00BA4000" w:rsidRDefault="00BA4000" w:rsidP="00BA4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0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BA40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A4000">
        <w:rPr>
          <w:rFonts w:ascii="Consolas" w:eastAsia="Times New Roman" w:hAnsi="Consolas" w:cs="Times New Roman"/>
          <w:color w:val="569CD6"/>
          <w:sz w:val="21"/>
          <w:szCs w:val="21"/>
        </w:rPr>
        <w:t>ol</w:t>
      </w:r>
      <w:proofErr w:type="spellEnd"/>
      <w:r w:rsidRPr="00BA4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643D28" w14:textId="77777777" w:rsidR="00BA4000" w:rsidRPr="00BA4000" w:rsidRDefault="00BA4000" w:rsidP="00BA4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0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BA40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A400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spellEnd"/>
      <w:r w:rsidRPr="00BA4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A40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месяц 50л - 90000 </w:t>
      </w:r>
      <w:proofErr w:type="spellStart"/>
      <w:r w:rsidRPr="00BA4000">
        <w:rPr>
          <w:rFonts w:ascii="Consolas" w:eastAsia="Times New Roman" w:hAnsi="Consolas" w:cs="Times New Roman"/>
          <w:color w:val="D4D4D4"/>
          <w:sz w:val="21"/>
          <w:szCs w:val="21"/>
        </w:rPr>
        <w:t>руб</w:t>
      </w:r>
      <w:proofErr w:type="spellEnd"/>
      <w:r w:rsidRPr="00BA40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BA400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spellEnd"/>
      <w:r w:rsidRPr="00BA4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A8B1812" w14:textId="77777777" w:rsidR="00BA4000" w:rsidRPr="00BA4000" w:rsidRDefault="00BA4000" w:rsidP="00BA4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0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BA40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A400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spellEnd"/>
      <w:r w:rsidRPr="00BA4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A40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годовая 50л - 800000 </w:t>
      </w:r>
      <w:proofErr w:type="spellStart"/>
      <w:r w:rsidRPr="00BA4000">
        <w:rPr>
          <w:rFonts w:ascii="Consolas" w:eastAsia="Times New Roman" w:hAnsi="Consolas" w:cs="Times New Roman"/>
          <w:color w:val="D4D4D4"/>
          <w:sz w:val="21"/>
          <w:szCs w:val="21"/>
        </w:rPr>
        <w:t>руб</w:t>
      </w:r>
      <w:proofErr w:type="spellEnd"/>
      <w:r w:rsidRPr="00BA40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BA400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spellEnd"/>
      <w:r w:rsidRPr="00BA4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52763FF" w14:textId="77777777" w:rsidR="00BA4000" w:rsidRPr="00BA4000" w:rsidRDefault="00BA4000" w:rsidP="00BA4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0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BA40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BA4000">
        <w:rPr>
          <w:rFonts w:ascii="Consolas" w:eastAsia="Times New Roman" w:hAnsi="Consolas" w:cs="Times New Roman"/>
          <w:color w:val="569CD6"/>
          <w:sz w:val="21"/>
          <w:szCs w:val="21"/>
        </w:rPr>
        <w:t>ol</w:t>
      </w:r>
      <w:proofErr w:type="spellEnd"/>
      <w:r w:rsidRPr="00BA4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3341857" w14:textId="77777777" w:rsidR="00BA4000" w:rsidRPr="00BA4000" w:rsidRDefault="00BA4000" w:rsidP="00BA4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0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BA40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BA400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spellEnd"/>
      <w:r w:rsidRPr="00BA4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09667E6" w14:textId="77777777" w:rsidR="00BA4000" w:rsidRPr="00BA4000" w:rsidRDefault="00BA4000" w:rsidP="00BA4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A40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BA400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BA400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ul</w:t>
      </w:r>
      <w:r w:rsidRPr="00BA400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51C8F11" w14:textId="77777777" w:rsidR="00BA4000" w:rsidRPr="00BA4000" w:rsidRDefault="00BA4000" w:rsidP="00BA4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A40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BA400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BA400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section</w:t>
      </w:r>
      <w:r w:rsidRPr="00BA400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3A9459A" w14:textId="77777777" w:rsidR="00BA4000" w:rsidRPr="00BA4000" w:rsidRDefault="00BA4000" w:rsidP="00BA4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A40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BA400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BA400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section</w:t>
      </w:r>
      <w:r w:rsidRPr="00BA400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FE0081D" w14:textId="77777777" w:rsidR="00BA4000" w:rsidRPr="00BA4000" w:rsidRDefault="00BA4000" w:rsidP="00BA4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A40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BA400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BA400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section</w:t>
      </w:r>
      <w:r w:rsidRPr="00BA400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0A4168D" w14:textId="77777777" w:rsidR="00BA4000" w:rsidRPr="00BA4000" w:rsidRDefault="00BA4000" w:rsidP="00BA4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A40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BA4000">
        <w:rPr>
          <w:rFonts w:ascii="Consolas" w:eastAsia="Times New Roman" w:hAnsi="Consolas" w:cs="Times New Roman"/>
          <w:color w:val="D4D4D4"/>
          <w:sz w:val="21"/>
          <w:szCs w:val="21"/>
        </w:rPr>
        <w:t>О</w:t>
      </w:r>
      <w:r w:rsidRPr="00BA40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A4000">
        <w:rPr>
          <w:rFonts w:ascii="Consolas" w:eastAsia="Times New Roman" w:hAnsi="Consolas" w:cs="Times New Roman"/>
          <w:color w:val="D4D4D4"/>
          <w:sz w:val="21"/>
          <w:szCs w:val="21"/>
        </w:rPr>
        <w:t>компании</w:t>
      </w:r>
    </w:p>
    <w:p w14:paraId="62020D24" w14:textId="77777777" w:rsidR="00BA4000" w:rsidRPr="00BA4000" w:rsidRDefault="00BA4000" w:rsidP="00BA4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0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BA40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000">
        <w:rPr>
          <w:rFonts w:ascii="Consolas" w:eastAsia="Times New Roman" w:hAnsi="Consolas" w:cs="Times New Roman"/>
          <w:color w:val="569CD6"/>
          <w:sz w:val="21"/>
          <w:szCs w:val="21"/>
        </w:rPr>
        <w:t>h</w:t>
      </w:r>
      <w:proofErr w:type="gramStart"/>
      <w:r w:rsidRPr="00BA4000">
        <w:rPr>
          <w:rFonts w:ascii="Consolas" w:eastAsia="Times New Roman" w:hAnsi="Consolas" w:cs="Times New Roman"/>
          <w:color w:val="569CD6"/>
          <w:sz w:val="21"/>
          <w:szCs w:val="21"/>
        </w:rPr>
        <w:t>1</w:t>
      </w:r>
      <w:r w:rsidRPr="00BA4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A4000">
        <w:rPr>
          <w:rFonts w:ascii="Consolas" w:eastAsia="Times New Roman" w:hAnsi="Consolas" w:cs="Times New Roman"/>
          <w:color w:val="D4D4D4"/>
          <w:sz w:val="21"/>
          <w:szCs w:val="21"/>
        </w:rPr>
        <w:t>Кто</w:t>
      </w:r>
      <w:proofErr w:type="gramEnd"/>
      <w:r w:rsidRPr="00BA40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мы?</w:t>
      </w:r>
      <w:r w:rsidRPr="00BA40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000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BA4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3BF09E7" w14:textId="77777777" w:rsidR="00BA4000" w:rsidRPr="00BA4000" w:rsidRDefault="00BA4000" w:rsidP="00BA4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0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A40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00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A4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A40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Мы не продаем воздух - мы продаем </w:t>
      </w:r>
      <w:r w:rsidRPr="00BA40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A4000">
        <w:rPr>
          <w:rFonts w:ascii="Consolas" w:eastAsia="Times New Roman" w:hAnsi="Consolas" w:cs="Times New Roman"/>
          <w:color w:val="569CD6"/>
          <w:sz w:val="21"/>
          <w:szCs w:val="21"/>
        </w:rPr>
        <w:t>em</w:t>
      </w:r>
      <w:proofErr w:type="spellEnd"/>
      <w:r w:rsidRPr="00BA4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A4000">
        <w:rPr>
          <w:rFonts w:ascii="Consolas" w:eastAsia="Times New Roman" w:hAnsi="Consolas" w:cs="Times New Roman"/>
          <w:color w:val="D4D4D4"/>
          <w:sz w:val="21"/>
          <w:szCs w:val="21"/>
        </w:rPr>
        <w:t>воздух</w:t>
      </w:r>
      <w:r w:rsidRPr="00BA40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BA4000">
        <w:rPr>
          <w:rFonts w:ascii="Consolas" w:eastAsia="Times New Roman" w:hAnsi="Consolas" w:cs="Times New Roman"/>
          <w:color w:val="569CD6"/>
          <w:sz w:val="21"/>
          <w:szCs w:val="21"/>
        </w:rPr>
        <w:t>em</w:t>
      </w:r>
      <w:proofErr w:type="spellEnd"/>
      <w:proofErr w:type="gramStart"/>
      <w:r w:rsidRPr="00BA4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A4000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BA40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BA4000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BA400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A4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EBA501" w14:textId="77777777" w:rsidR="00BA4000" w:rsidRPr="00BA4000" w:rsidRDefault="00BA4000" w:rsidP="00BA4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0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A40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00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A4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A4000">
        <w:rPr>
          <w:rFonts w:ascii="Consolas" w:eastAsia="Times New Roman" w:hAnsi="Consolas" w:cs="Times New Roman"/>
          <w:color w:val="D4D4D4"/>
          <w:sz w:val="21"/>
          <w:szCs w:val="21"/>
        </w:rPr>
        <w:t>Чтобы качественно жить нужно качественно дышать. Поэтому мы задумались над тем, чтобы каждый мог себе позволить дышать воздухом, гарантированно высокого качества</w:t>
      </w:r>
      <w:r w:rsidRPr="00BA40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00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A4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525F925" w14:textId="77777777" w:rsidR="00BA4000" w:rsidRPr="00BA4000" w:rsidRDefault="00BA4000" w:rsidP="00BA4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0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A40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000">
        <w:rPr>
          <w:rFonts w:ascii="Consolas" w:eastAsia="Times New Roman" w:hAnsi="Consolas" w:cs="Times New Roman"/>
          <w:color w:val="569CD6"/>
          <w:sz w:val="21"/>
          <w:szCs w:val="21"/>
        </w:rPr>
        <w:t>h</w:t>
      </w:r>
      <w:proofErr w:type="gramStart"/>
      <w:r w:rsidRPr="00BA4000">
        <w:rPr>
          <w:rFonts w:ascii="Consolas" w:eastAsia="Times New Roman" w:hAnsi="Consolas" w:cs="Times New Roman"/>
          <w:color w:val="569CD6"/>
          <w:sz w:val="21"/>
          <w:szCs w:val="21"/>
        </w:rPr>
        <w:t>1</w:t>
      </w:r>
      <w:r w:rsidRPr="00BA4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A4000">
        <w:rPr>
          <w:rFonts w:ascii="Consolas" w:eastAsia="Times New Roman" w:hAnsi="Consolas" w:cs="Times New Roman"/>
          <w:color w:val="D4D4D4"/>
          <w:sz w:val="21"/>
          <w:szCs w:val="21"/>
        </w:rPr>
        <w:t>Наши</w:t>
      </w:r>
      <w:proofErr w:type="gramEnd"/>
      <w:r w:rsidRPr="00BA40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цели</w:t>
      </w:r>
      <w:r w:rsidRPr="00BA40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000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BA4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CD3DBDB" w14:textId="77777777" w:rsidR="00BA4000" w:rsidRPr="00BA4000" w:rsidRDefault="00BA4000" w:rsidP="00BA4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00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</w:t>
      </w:r>
      <w:r w:rsidRPr="00BA40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00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A4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A40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C 2022 года мы занимаемся селекцией, сбором и доставкой воздуха в дома </w:t>
      </w:r>
      <w:proofErr w:type="spellStart"/>
      <w:r w:rsidRPr="00BA4000">
        <w:rPr>
          <w:rFonts w:ascii="Consolas" w:eastAsia="Times New Roman" w:hAnsi="Consolas" w:cs="Times New Roman"/>
          <w:color w:val="D4D4D4"/>
          <w:sz w:val="21"/>
          <w:szCs w:val="21"/>
        </w:rPr>
        <w:t>миллионнов</w:t>
      </w:r>
      <w:proofErr w:type="spellEnd"/>
      <w:r w:rsidRPr="00BA40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наших </w:t>
      </w:r>
      <w:proofErr w:type="gramStart"/>
      <w:r w:rsidRPr="00BA4000">
        <w:rPr>
          <w:rFonts w:ascii="Consolas" w:eastAsia="Times New Roman" w:hAnsi="Consolas" w:cs="Times New Roman"/>
          <w:color w:val="D4D4D4"/>
          <w:sz w:val="21"/>
          <w:szCs w:val="21"/>
        </w:rPr>
        <w:t>клиентов.</w:t>
      </w:r>
      <w:r w:rsidRPr="00BA40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BA4000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BA400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A4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6A62B1D" w14:textId="77777777" w:rsidR="00BA4000" w:rsidRPr="00BA4000" w:rsidRDefault="00BA4000" w:rsidP="00BA4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0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A40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00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A4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A4000">
        <w:rPr>
          <w:rFonts w:ascii="Consolas" w:eastAsia="Times New Roman" w:hAnsi="Consolas" w:cs="Times New Roman"/>
          <w:color w:val="D4D4D4"/>
          <w:sz w:val="21"/>
          <w:szCs w:val="21"/>
        </w:rPr>
        <w:t>Мы ежегодно расширяемся, чтобы предоставить каждому права:</w:t>
      </w:r>
      <w:r w:rsidRPr="00BA40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00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A4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FD0C71C" w14:textId="77777777" w:rsidR="00BA4000" w:rsidRPr="00BA4000" w:rsidRDefault="00BA4000" w:rsidP="00BA4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0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A40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A4000">
        <w:rPr>
          <w:rFonts w:ascii="Consolas" w:eastAsia="Times New Roman" w:hAnsi="Consolas" w:cs="Times New Roman"/>
          <w:color w:val="569CD6"/>
          <w:sz w:val="21"/>
          <w:szCs w:val="21"/>
        </w:rPr>
        <w:t>ol</w:t>
      </w:r>
      <w:proofErr w:type="spellEnd"/>
      <w:r w:rsidRPr="00BA40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A4000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proofErr w:type="spellEnd"/>
      <w:r w:rsidRPr="00BA40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000">
        <w:rPr>
          <w:rFonts w:ascii="Consolas" w:eastAsia="Times New Roman" w:hAnsi="Consolas" w:cs="Times New Roman"/>
          <w:color w:val="CE9178"/>
          <w:sz w:val="21"/>
          <w:szCs w:val="21"/>
        </w:rPr>
        <w:t>"a"</w:t>
      </w:r>
      <w:r w:rsidRPr="00BA4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7735344" w14:textId="77777777" w:rsidR="00BA4000" w:rsidRPr="00BA4000" w:rsidRDefault="00BA4000" w:rsidP="00BA4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0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BA40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A400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spellEnd"/>
      <w:r w:rsidRPr="00BA4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A40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Дышать </w:t>
      </w:r>
      <w:proofErr w:type="gramStart"/>
      <w:r w:rsidRPr="00BA4000">
        <w:rPr>
          <w:rFonts w:ascii="Consolas" w:eastAsia="Times New Roman" w:hAnsi="Consolas" w:cs="Times New Roman"/>
          <w:color w:val="D4D4D4"/>
          <w:sz w:val="21"/>
          <w:szCs w:val="21"/>
        </w:rPr>
        <w:t>качественно!</w:t>
      </w:r>
      <w:r w:rsidRPr="00BA40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BA4000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proofErr w:type="spellStart"/>
      <w:r w:rsidRPr="00BA400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spellEnd"/>
      <w:r w:rsidRPr="00BA4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E4E263B" w14:textId="77777777" w:rsidR="00BA4000" w:rsidRPr="00BA4000" w:rsidRDefault="00BA4000" w:rsidP="00BA4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0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BA40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A400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spellEnd"/>
      <w:r w:rsidRPr="00BA4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BA4000">
        <w:rPr>
          <w:rFonts w:ascii="Consolas" w:eastAsia="Times New Roman" w:hAnsi="Consolas" w:cs="Times New Roman"/>
          <w:color w:val="D4D4D4"/>
          <w:sz w:val="21"/>
          <w:szCs w:val="21"/>
        </w:rPr>
        <w:t>Леченить</w:t>
      </w:r>
      <w:proofErr w:type="spellEnd"/>
      <w:r w:rsidRPr="00BA40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и </w:t>
      </w:r>
      <w:proofErr w:type="spellStart"/>
      <w:r w:rsidRPr="00BA4000">
        <w:rPr>
          <w:rFonts w:ascii="Consolas" w:eastAsia="Times New Roman" w:hAnsi="Consolas" w:cs="Times New Roman"/>
          <w:color w:val="D4D4D4"/>
          <w:sz w:val="21"/>
          <w:szCs w:val="21"/>
        </w:rPr>
        <w:t>профилактировать</w:t>
      </w:r>
      <w:proofErr w:type="spellEnd"/>
      <w:r w:rsidRPr="00BA40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BA4000">
        <w:rPr>
          <w:rFonts w:ascii="Consolas" w:eastAsia="Times New Roman" w:hAnsi="Consolas" w:cs="Times New Roman"/>
          <w:color w:val="D4D4D4"/>
          <w:sz w:val="21"/>
          <w:szCs w:val="21"/>
        </w:rPr>
        <w:t>заболевания!</w:t>
      </w:r>
      <w:r w:rsidRPr="00BA40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BA4000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proofErr w:type="spellStart"/>
      <w:r w:rsidRPr="00BA400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spellEnd"/>
      <w:r w:rsidRPr="00BA4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71D66B2" w14:textId="77777777" w:rsidR="00BA4000" w:rsidRPr="00BA4000" w:rsidRDefault="00BA4000" w:rsidP="00BA4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0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BA40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A400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spellEnd"/>
      <w:r w:rsidRPr="00BA4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A40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Отдыхать и наслаждаться воздухом каждый </w:t>
      </w:r>
      <w:proofErr w:type="gramStart"/>
      <w:r w:rsidRPr="00BA4000">
        <w:rPr>
          <w:rFonts w:ascii="Consolas" w:eastAsia="Times New Roman" w:hAnsi="Consolas" w:cs="Times New Roman"/>
          <w:color w:val="D4D4D4"/>
          <w:sz w:val="21"/>
          <w:szCs w:val="21"/>
        </w:rPr>
        <w:t>день!</w:t>
      </w:r>
      <w:r w:rsidRPr="00BA40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BA4000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proofErr w:type="spellStart"/>
      <w:r w:rsidRPr="00BA400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spellEnd"/>
      <w:r w:rsidRPr="00BA4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F99C85" w14:textId="77777777" w:rsidR="00BA4000" w:rsidRPr="00BA4000" w:rsidRDefault="00BA4000" w:rsidP="00BA4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A40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A400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proofErr w:type="spellStart"/>
      <w:r w:rsidRPr="00BA400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ol</w:t>
      </w:r>
      <w:proofErr w:type="spellEnd"/>
      <w:r w:rsidRPr="00BA400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BF67CB3" w14:textId="77777777" w:rsidR="00BA4000" w:rsidRPr="00BA4000" w:rsidRDefault="00BA4000" w:rsidP="00BA4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A40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BA400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BA400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section</w:t>
      </w:r>
      <w:r w:rsidRPr="00BA400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A1AA589" w14:textId="77777777" w:rsidR="00BA4000" w:rsidRPr="00BA4000" w:rsidRDefault="00BA4000" w:rsidP="00BA4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A40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BA400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BA400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section</w:t>
      </w:r>
      <w:r w:rsidRPr="00BA400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B4D4FB0" w14:textId="77777777" w:rsidR="00BA4000" w:rsidRPr="00BA4000" w:rsidRDefault="00BA4000" w:rsidP="00BA4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A40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BA4000">
        <w:rPr>
          <w:rFonts w:ascii="Consolas" w:eastAsia="Times New Roman" w:hAnsi="Consolas" w:cs="Times New Roman"/>
          <w:color w:val="D4D4D4"/>
          <w:sz w:val="21"/>
          <w:szCs w:val="21"/>
        </w:rPr>
        <w:t>Отзывы</w:t>
      </w:r>
    </w:p>
    <w:p w14:paraId="6FF6E163" w14:textId="77777777" w:rsidR="00BA4000" w:rsidRPr="00BA4000" w:rsidRDefault="00BA4000" w:rsidP="00BA4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A40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BA400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BA400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article</w:t>
      </w:r>
      <w:r w:rsidRPr="00BA400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D31739F" w14:textId="77777777" w:rsidR="00BA4000" w:rsidRPr="00BA4000" w:rsidRDefault="00BA4000" w:rsidP="00BA4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0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BA40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000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BA4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A40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5/5 лучший </w:t>
      </w:r>
      <w:proofErr w:type="gramStart"/>
      <w:r w:rsidRPr="00BA4000">
        <w:rPr>
          <w:rFonts w:ascii="Consolas" w:eastAsia="Times New Roman" w:hAnsi="Consolas" w:cs="Times New Roman"/>
          <w:color w:val="D4D4D4"/>
          <w:sz w:val="21"/>
          <w:szCs w:val="21"/>
        </w:rPr>
        <w:t>воздух!</w:t>
      </w:r>
      <w:r w:rsidRPr="00BA40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BA4000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BA4000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BA4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D2D80E4" w14:textId="77777777" w:rsidR="00BA4000" w:rsidRPr="00BA4000" w:rsidRDefault="00BA4000" w:rsidP="00BA4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0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BA40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00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A4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A40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Покупать </w:t>
      </w:r>
      <w:proofErr w:type="spellStart"/>
      <w:r w:rsidRPr="00BA4000">
        <w:rPr>
          <w:rFonts w:ascii="Consolas" w:eastAsia="Times New Roman" w:hAnsi="Consolas" w:cs="Times New Roman"/>
          <w:color w:val="D4D4D4"/>
          <w:sz w:val="21"/>
          <w:szCs w:val="21"/>
        </w:rPr>
        <w:t>одначно</w:t>
      </w:r>
      <w:proofErr w:type="spellEnd"/>
      <w:r w:rsidRPr="00BA40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стоит! Лучшее, чтобы помочь себе не задохнуться в городской </w:t>
      </w:r>
      <w:proofErr w:type="gramStart"/>
      <w:r w:rsidRPr="00BA4000">
        <w:rPr>
          <w:rFonts w:ascii="Consolas" w:eastAsia="Times New Roman" w:hAnsi="Consolas" w:cs="Times New Roman"/>
          <w:color w:val="D4D4D4"/>
          <w:sz w:val="21"/>
          <w:szCs w:val="21"/>
        </w:rPr>
        <w:t>среде.</w:t>
      </w:r>
      <w:r w:rsidRPr="00BA40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BA4000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BA400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A4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5B6747B" w14:textId="77777777" w:rsidR="00BA4000" w:rsidRPr="00BA4000" w:rsidRDefault="00BA4000" w:rsidP="00BA4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0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A40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BA4000">
        <w:rPr>
          <w:rFonts w:ascii="Consolas" w:eastAsia="Times New Roman" w:hAnsi="Consolas" w:cs="Times New Roman"/>
          <w:color w:val="569CD6"/>
          <w:sz w:val="21"/>
          <w:szCs w:val="21"/>
        </w:rPr>
        <w:t>article</w:t>
      </w:r>
      <w:proofErr w:type="spellEnd"/>
      <w:r w:rsidRPr="00BA4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39F81B9" w14:textId="77777777" w:rsidR="00BA4000" w:rsidRPr="00BA4000" w:rsidRDefault="00BA4000" w:rsidP="00BA4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0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A40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A4000">
        <w:rPr>
          <w:rFonts w:ascii="Consolas" w:eastAsia="Times New Roman" w:hAnsi="Consolas" w:cs="Times New Roman"/>
          <w:color w:val="569CD6"/>
          <w:sz w:val="21"/>
          <w:szCs w:val="21"/>
        </w:rPr>
        <w:t>article</w:t>
      </w:r>
      <w:proofErr w:type="spellEnd"/>
      <w:r w:rsidRPr="00BA4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9409DE7" w14:textId="77777777" w:rsidR="00BA4000" w:rsidRPr="00BA4000" w:rsidRDefault="00BA4000" w:rsidP="00BA4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0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BA40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000">
        <w:rPr>
          <w:rFonts w:ascii="Consolas" w:eastAsia="Times New Roman" w:hAnsi="Consolas" w:cs="Times New Roman"/>
          <w:color w:val="569CD6"/>
          <w:sz w:val="21"/>
          <w:szCs w:val="21"/>
        </w:rPr>
        <w:t>h</w:t>
      </w:r>
      <w:proofErr w:type="gramStart"/>
      <w:r w:rsidRPr="00BA4000">
        <w:rPr>
          <w:rFonts w:ascii="Consolas" w:eastAsia="Times New Roman" w:hAnsi="Consolas" w:cs="Times New Roman"/>
          <w:color w:val="569CD6"/>
          <w:sz w:val="21"/>
          <w:szCs w:val="21"/>
        </w:rPr>
        <w:t>2</w:t>
      </w:r>
      <w:r w:rsidRPr="00BA4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A4000">
        <w:rPr>
          <w:rFonts w:ascii="Consolas" w:eastAsia="Times New Roman" w:hAnsi="Consolas" w:cs="Times New Roman"/>
          <w:color w:val="D4D4D4"/>
          <w:sz w:val="21"/>
          <w:szCs w:val="21"/>
        </w:rPr>
        <w:t>Покупай</w:t>
      </w:r>
      <w:proofErr w:type="gramEnd"/>
      <w:r w:rsidRPr="00BA40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для здоровья себя и своих близких</w:t>
      </w:r>
      <w:r w:rsidRPr="00BA40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000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BA4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F67EF5" w14:textId="77777777" w:rsidR="00BA4000" w:rsidRPr="00BA4000" w:rsidRDefault="00BA4000" w:rsidP="00BA4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0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A40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00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A4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A4000">
        <w:rPr>
          <w:rFonts w:ascii="Consolas" w:eastAsia="Times New Roman" w:hAnsi="Consolas" w:cs="Times New Roman"/>
          <w:color w:val="D4D4D4"/>
          <w:sz w:val="21"/>
          <w:szCs w:val="21"/>
        </w:rPr>
        <w:t>Врачи рекомендуют дышать качественным воздухом. Он гарантия долголетия вас и ваших близких</w:t>
      </w:r>
      <w:r w:rsidRPr="00BA40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00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A4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1716740" w14:textId="77777777" w:rsidR="00BA4000" w:rsidRPr="00BA4000" w:rsidRDefault="00BA4000" w:rsidP="00BA4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0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A40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BA4000">
        <w:rPr>
          <w:rFonts w:ascii="Consolas" w:eastAsia="Times New Roman" w:hAnsi="Consolas" w:cs="Times New Roman"/>
          <w:color w:val="569CD6"/>
          <w:sz w:val="21"/>
          <w:szCs w:val="21"/>
        </w:rPr>
        <w:t>article</w:t>
      </w:r>
      <w:proofErr w:type="spellEnd"/>
      <w:r w:rsidRPr="00BA4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92F1D1" w14:textId="77777777" w:rsidR="00BA4000" w:rsidRPr="00BA4000" w:rsidRDefault="00BA4000" w:rsidP="00BA4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0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A40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BA4000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proofErr w:type="spellEnd"/>
      <w:r w:rsidRPr="00BA4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E53CA85" w14:textId="77777777" w:rsidR="00BA4000" w:rsidRPr="00BA4000" w:rsidRDefault="00BA4000" w:rsidP="00BA4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A40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A400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BA400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main</w:t>
      </w:r>
      <w:r w:rsidRPr="00BA400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F8D4A39" w14:textId="77777777" w:rsidR="00BA4000" w:rsidRPr="00BA4000" w:rsidRDefault="00BA4000" w:rsidP="00BA4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A40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A400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BA400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footer</w:t>
      </w:r>
      <w:r w:rsidRPr="00BA400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A655AD9" w14:textId="77777777" w:rsidR="00BA4000" w:rsidRPr="00BA4000" w:rsidRDefault="00BA4000" w:rsidP="00BA4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A40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BA400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BA400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h1</w:t>
      </w:r>
      <w:r w:rsidRPr="00BA400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BA4000">
        <w:rPr>
          <w:rFonts w:ascii="Consolas" w:eastAsia="Times New Roman" w:hAnsi="Consolas" w:cs="Times New Roman"/>
          <w:color w:val="D4D4D4"/>
          <w:sz w:val="21"/>
          <w:szCs w:val="21"/>
        </w:rPr>
        <w:t>Контакты</w:t>
      </w:r>
      <w:r w:rsidRPr="00BA400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BA400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h1</w:t>
      </w:r>
      <w:r w:rsidRPr="00BA400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D5B377D" w14:textId="77777777" w:rsidR="00BA4000" w:rsidRPr="00BA4000" w:rsidRDefault="00BA4000" w:rsidP="00BA4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A40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BA400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BA400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BA400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F6C653D" w14:textId="77777777" w:rsidR="00BA4000" w:rsidRPr="00BA4000" w:rsidRDefault="00BA4000" w:rsidP="00BA4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A40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BA400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BA400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BA400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BA40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8-999-999-99-99</w:t>
      </w:r>
      <w:r w:rsidRPr="00BA400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BA400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BA400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C74C329" w14:textId="77777777" w:rsidR="00BA4000" w:rsidRPr="00BA4000" w:rsidRDefault="00BA4000" w:rsidP="00BA4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A40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BA400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BA400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BA400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BA40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AirShopConsult@mail.ru</w:t>
      </w:r>
      <w:r w:rsidRPr="00BA400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BA400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BA400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66FA1E1" w14:textId="77777777" w:rsidR="00BA4000" w:rsidRPr="00BA4000" w:rsidRDefault="00BA4000" w:rsidP="00BA4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0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BA40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BA400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spellEnd"/>
      <w:r w:rsidRPr="00BA4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A23877" w14:textId="77777777" w:rsidR="00BA4000" w:rsidRPr="00BA4000" w:rsidRDefault="00BA4000" w:rsidP="00BA4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0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A40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00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A4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A4000">
        <w:rPr>
          <w:rFonts w:ascii="Consolas" w:eastAsia="Times New Roman" w:hAnsi="Consolas" w:cs="Times New Roman"/>
          <w:color w:val="D4D4D4"/>
          <w:sz w:val="21"/>
          <w:szCs w:val="21"/>
        </w:rPr>
        <w:t>Дышать - выбор каждого</w:t>
      </w:r>
      <w:r w:rsidRPr="00BA40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00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A4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15CED4B" w14:textId="77777777" w:rsidR="00BA4000" w:rsidRPr="00BA4000" w:rsidRDefault="00BA4000" w:rsidP="00BA4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0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A40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BA4000">
        <w:rPr>
          <w:rFonts w:ascii="Consolas" w:eastAsia="Times New Roman" w:hAnsi="Consolas" w:cs="Times New Roman"/>
          <w:color w:val="569CD6"/>
          <w:sz w:val="21"/>
          <w:szCs w:val="21"/>
        </w:rPr>
        <w:t>footer</w:t>
      </w:r>
      <w:proofErr w:type="spellEnd"/>
      <w:r w:rsidRPr="00BA4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5083BB4" w14:textId="77777777" w:rsidR="00BA4000" w:rsidRPr="00BA4000" w:rsidRDefault="00BA4000" w:rsidP="00BA4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0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A40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BA4000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spellEnd"/>
      <w:r w:rsidRPr="00BA4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F798B23" w14:textId="575DEA96" w:rsidR="00BA4000" w:rsidRPr="00BA4000" w:rsidRDefault="00BA4000" w:rsidP="00BA4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0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BA4000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proofErr w:type="spellEnd"/>
      <w:r w:rsidRPr="00BA4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sectPr w:rsidR="00BA4000" w:rsidRPr="00BA4000" w:rsidSect="006458B3">
      <w:headerReference w:type="default" r:id="rId9"/>
      <w:footerReference w:type="default" r:id="rId10"/>
      <w:pgSz w:w="12240" w:h="15840"/>
      <w:pgMar w:top="1134" w:right="850" w:bottom="1134" w:left="1701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525866" w14:textId="77777777" w:rsidR="006B4C50" w:rsidRDefault="006B4C50" w:rsidP="00200FE6">
      <w:pPr>
        <w:spacing w:after="0" w:line="240" w:lineRule="auto"/>
      </w:pPr>
      <w:r>
        <w:separator/>
      </w:r>
    </w:p>
  </w:endnote>
  <w:endnote w:type="continuationSeparator" w:id="0">
    <w:p w14:paraId="4DDFB0BE" w14:textId="77777777" w:rsidR="006B4C50" w:rsidRDefault="006B4C50" w:rsidP="00200F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96338220"/>
      <w:docPartObj>
        <w:docPartGallery w:val="Page Numbers (Bottom of Page)"/>
        <w:docPartUnique/>
      </w:docPartObj>
    </w:sdtPr>
    <w:sdtEndPr/>
    <w:sdtContent>
      <w:p w14:paraId="4FA930B6" w14:textId="77777777" w:rsidR="006458B3" w:rsidRDefault="006458B3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8BE9C2C" w14:textId="77777777" w:rsidR="00200FE6" w:rsidRDefault="00200FE6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3DB12D" w14:textId="77777777" w:rsidR="006B4C50" w:rsidRDefault="006B4C50" w:rsidP="00200FE6">
      <w:pPr>
        <w:spacing w:after="0" w:line="240" w:lineRule="auto"/>
      </w:pPr>
      <w:r>
        <w:separator/>
      </w:r>
    </w:p>
  </w:footnote>
  <w:footnote w:type="continuationSeparator" w:id="0">
    <w:p w14:paraId="28EA8815" w14:textId="77777777" w:rsidR="006B4C50" w:rsidRDefault="006B4C50" w:rsidP="00200F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F07104" w14:textId="556BE48D" w:rsidR="00200FE6" w:rsidRPr="000C4B09" w:rsidRDefault="00200FE6">
    <w:pPr>
      <w:pStyle w:val="a6"/>
    </w:pPr>
    <w:r>
      <w:ptab w:relativeTo="margin" w:alignment="center" w:leader="none"/>
    </w:r>
    <w:sdt>
      <w:sdtPr>
        <w:alias w:val="Название"/>
        <w:tag w:val=""/>
        <w:id w:val="-1271858681"/>
        <w:placeholder>
          <w:docPart w:val="47594B0E9644420DBAAB81CCCEC634AB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C70A36">
          <w:t>Лабораторная работа</w:t>
        </w:r>
        <w:r w:rsidR="00A4746C">
          <w:t xml:space="preserve"> 1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034F81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C48733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A30C14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85CBEE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7B239B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DF69D8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DC8A09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97E39E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3EC7A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8AD6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D42362"/>
    <w:multiLevelType w:val="multilevel"/>
    <w:tmpl w:val="CA3C1048"/>
    <w:lvl w:ilvl="0">
      <w:start w:val="1"/>
      <w:numFmt w:val="decimal"/>
      <w:suff w:val="nothing"/>
      <w:lvlText w:val="%1)"/>
      <w:lvlJc w:val="left"/>
      <w:pPr>
        <w:ind w:left="0" w:firstLine="0"/>
      </w:pPr>
      <w:rPr>
        <w:rFonts w:ascii="Times New Roman" w:hAnsi="Times New Roman" w:hint="default"/>
        <w:sz w:val="24"/>
      </w:rPr>
    </w:lvl>
    <w:lvl w:ilvl="1">
      <w:start w:val="1"/>
      <w:numFmt w:val="lowerLetter"/>
      <w:lvlText w:val="%2)"/>
      <w:lvlJc w:val="left"/>
      <w:pPr>
        <w:tabs>
          <w:tab w:val="num" w:pos="340"/>
        </w:tabs>
        <w:ind w:left="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680"/>
        </w:tabs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1" w15:restartNumberingAfterBreak="0">
    <w:nsid w:val="119659BD"/>
    <w:multiLevelType w:val="hybridMultilevel"/>
    <w:tmpl w:val="C79095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C5475EC"/>
    <w:multiLevelType w:val="multilevel"/>
    <w:tmpl w:val="0419001D"/>
    <w:styleLink w:val="a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F6F1E51"/>
    <w:multiLevelType w:val="multilevel"/>
    <w:tmpl w:val="E72C0E26"/>
    <w:styleLink w:val="a0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hAnsi="Times New Roman" w:hint="default"/>
        <w:sz w:val="24"/>
      </w:rPr>
    </w:lvl>
    <w:lvl w:ilvl="1">
      <w:start w:val="1"/>
      <w:numFmt w:val="lowerLetter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4" w15:restartNumberingAfterBreak="0">
    <w:nsid w:val="2221729E"/>
    <w:multiLevelType w:val="multilevel"/>
    <w:tmpl w:val="E72C0E26"/>
    <w:numStyleLink w:val="a0"/>
  </w:abstractNum>
  <w:abstractNum w:abstractNumId="15" w15:restartNumberingAfterBreak="0">
    <w:nsid w:val="2BCF4D1E"/>
    <w:multiLevelType w:val="multilevel"/>
    <w:tmpl w:val="6F6A9C6A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10D73C5"/>
    <w:multiLevelType w:val="hybridMultilevel"/>
    <w:tmpl w:val="341688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1CF72E7"/>
    <w:multiLevelType w:val="multilevel"/>
    <w:tmpl w:val="CA3C1048"/>
    <w:lvl w:ilvl="0">
      <w:start w:val="1"/>
      <w:numFmt w:val="decimal"/>
      <w:suff w:val="nothing"/>
      <w:lvlText w:val="%1)"/>
      <w:lvlJc w:val="left"/>
      <w:pPr>
        <w:ind w:left="0" w:firstLine="0"/>
      </w:pPr>
      <w:rPr>
        <w:rFonts w:ascii="Times New Roman" w:hAnsi="Times New Roman" w:hint="default"/>
        <w:sz w:val="24"/>
      </w:rPr>
    </w:lvl>
    <w:lvl w:ilvl="1">
      <w:start w:val="1"/>
      <w:numFmt w:val="lowerLetter"/>
      <w:lvlText w:val="%2)"/>
      <w:lvlJc w:val="left"/>
      <w:pPr>
        <w:tabs>
          <w:tab w:val="num" w:pos="340"/>
        </w:tabs>
        <w:ind w:left="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680"/>
        </w:tabs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8" w15:restartNumberingAfterBreak="0">
    <w:nsid w:val="42545511"/>
    <w:multiLevelType w:val="multilevel"/>
    <w:tmpl w:val="0419001D"/>
    <w:numStyleLink w:val="a"/>
  </w:abstractNum>
  <w:abstractNum w:abstractNumId="19" w15:restartNumberingAfterBreak="0">
    <w:nsid w:val="429B7530"/>
    <w:multiLevelType w:val="multilevel"/>
    <w:tmpl w:val="E72C0E26"/>
    <w:numStyleLink w:val="a0"/>
  </w:abstractNum>
  <w:abstractNum w:abstractNumId="20" w15:restartNumberingAfterBreak="0">
    <w:nsid w:val="45325F40"/>
    <w:multiLevelType w:val="multilevel"/>
    <w:tmpl w:val="CA3C1048"/>
    <w:lvl w:ilvl="0">
      <w:start w:val="1"/>
      <w:numFmt w:val="decimal"/>
      <w:suff w:val="nothing"/>
      <w:lvlText w:val="%1)"/>
      <w:lvlJc w:val="left"/>
      <w:pPr>
        <w:ind w:left="0" w:firstLine="0"/>
      </w:pPr>
      <w:rPr>
        <w:rFonts w:ascii="Times New Roman" w:hAnsi="Times New Roman" w:hint="default"/>
        <w:sz w:val="24"/>
      </w:rPr>
    </w:lvl>
    <w:lvl w:ilvl="1">
      <w:start w:val="1"/>
      <w:numFmt w:val="lowerLetter"/>
      <w:lvlText w:val="%2)"/>
      <w:lvlJc w:val="left"/>
      <w:pPr>
        <w:tabs>
          <w:tab w:val="num" w:pos="340"/>
        </w:tabs>
        <w:ind w:left="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680"/>
        </w:tabs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21" w15:restartNumberingAfterBreak="0">
    <w:nsid w:val="46CB1FD7"/>
    <w:multiLevelType w:val="multilevel"/>
    <w:tmpl w:val="E72C0E26"/>
    <w:numStyleLink w:val="a0"/>
  </w:abstractNum>
  <w:abstractNum w:abstractNumId="22" w15:restartNumberingAfterBreak="0">
    <w:nsid w:val="490D46FD"/>
    <w:multiLevelType w:val="multilevel"/>
    <w:tmpl w:val="86EA236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A9A40B3"/>
    <w:multiLevelType w:val="hybridMultilevel"/>
    <w:tmpl w:val="C0760614"/>
    <w:lvl w:ilvl="0" w:tplc="CBA0659E">
      <w:start w:val="1"/>
      <w:numFmt w:val="bullet"/>
      <w:lvlText w:val="-"/>
      <w:lvlJc w:val="left"/>
      <w:pPr>
        <w:ind w:left="1068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4" w15:restartNumberingAfterBreak="0">
    <w:nsid w:val="505F0C85"/>
    <w:multiLevelType w:val="multilevel"/>
    <w:tmpl w:val="0419001D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 w:hint="default"/>
        <w:color w:val="auto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 w15:restartNumberingAfterBreak="0">
    <w:nsid w:val="50FD2D80"/>
    <w:multiLevelType w:val="multilevel"/>
    <w:tmpl w:val="E72C0E26"/>
    <w:numStyleLink w:val="a0"/>
  </w:abstractNum>
  <w:abstractNum w:abstractNumId="26" w15:restartNumberingAfterBreak="0">
    <w:nsid w:val="57B863D3"/>
    <w:multiLevelType w:val="multilevel"/>
    <w:tmpl w:val="E72C0E26"/>
    <w:numStyleLink w:val="a0"/>
  </w:abstractNum>
  <w:abstractNum w:abstractNumId="27" w15:restartNumberingAfterBreak="0">
    <w:nsid w:val="5B22025A"/>
    <w:multiLevelType w:val="multilevel"/>
    <w:tmpl w:val="CA3C1048"/>
    <w:lvl w:ilvl="0">
      <w:start w:val="1"/>
      <w:numFmt w:val="decimal"/>
      <w:suff w:val="nothing"/>
      <w:lvlText w:val="%1)"/>
      <w:lvlJc w:val="left"/>
      <w:pPr>
        <w:ind w:left="0" w:firstLine="0"/>
      </w:pPr>
      <w:rPr>
        <w:rFonts w:ascii="Times New Roman" w:hAnsi="Times New Roman" w:hint="default"/>
        <w:sz w:val="24"/>
      </w:rPr>
    </w:lvl>
    <w:lvl w:ilvl="1">
      <w:start w:val="1"/>
      <w:numFmt w:val="lowerLetter"/>
      <w:lvlText w:val="%2)"/>
      <w:lvlJc w:val="left"/>
      <w:pPr>
        <w:tabs>
          <w:tab w:val="num" w:pos="340"/>
        </w:tabs>
        <w:ind w:left="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680"/>
        </w:tabs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28" w15:restartNumberingAfterBreak="0">
    <w:nsid w:val="5B910537"/>
    <w:multiLevelType w:val="multilevel"/>
    <w:tmpl w:val="E72C0E26"/>
    <w:numStyleLink w:val="a0"/>
  </w:abstractNum>
  <w:abstractNum w:abstractNumId="29" w15:restartNumberingAfterBreak="0">
    <w:nsid w:val="5E385BBC"/>
    <w:multiLevelType w:val="multilevel"/>
    <w:tmpl w:val="BC4E8DCE"/>
    <w:lvl w:ilvl="0">
      <w:start w:val="1"/>
      <w:numFmt w:val="decimal"/>
      <w:suff w:val="nothing"/>
      <w:lvlText w:val="%1)"/>
      <w:lvlJc w:val="left"/>
      <w:pPr>
        <w:ind w:left="0" w:firstLine="0"/>
      </w:pPr>
      <w:rPr>
        <w:rFonts w:ascii="Times New Roman" w:hAnsi="Times New Roman" w:hint="default"/>
        <w:sz w:val="24"/>
      </w:rPr>
    </w:lvl>
    <w:lvl w:ilvl="1">
      <w:start w:val="1"/>
      <w:numFmt w:val="lowerLetter"/>
      <w:lvlText w:val="%2)"/>
      <w:lvlJc w:val="left"/>
      <w:pPr>
        <w:tabs>
          <w:tab w:val="num" w:pos="340"/>
        </w:tabs>
        <w:ind w:left="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680"/>
        </w:tabs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6F92C5E"/>
    <w:multiLevelType w:val="multilevel"/>
    <w:tmpl w:val="6F6A9C6A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1" w15:restartNumberingAfterBreak="0">
    <w:nsid w:val="6BF5597B"/>
    <w:multiLevelType w:val="multilevel"/>
    <w:tmpl w:val="0419001D"/>
    <w:numStyleLink w:val="a"/>
  </w:abstractNum>
  <w:abstractNum w:abstractNumId="32" w15:restartNumberingAfterBreak="0">
    <w:nsid w:val="6C803213"/>
    <w:multiLevelType w:val="multilevel"/>
    <w:tmpl w:val="E72C0E26"/>
    <w:numStyleLink w:val="a0"/>
  </w:abstractNum>
  <w:num w:numId="1">
    <w:abstractNumId w:val="24"/>
  </w:num>
  <w:num w:numId="2">
    <w:abstractNumId w:val="12"/>
  </w:num>
  <w:num w:numId="3">
    <w:abstractNumId w:val="31"/>
  </w:num>
  <w:num w:numId="4">
    <w:abstractNumId w:val="17"/>
  </w:num>
  <w:num w:numId="5">
    <w:abstractNumId w:val="30"/>
  </w:num>
  <w:num w:numId="6">
    <w:abstractNumId w:val="15"/>
  </w:num>
  <w:num w:numId="7">
    <w:abstractNumId w:val="10"/>
  </w:num>
  <w:num w:numId="8">
    <w:abstractNumId w:val="20"/>
  </w:num>
  <w:num w:numId="9">
    <w:abstractNumId w:val="29"/>
  </w:num>
  <w:num w:numId="10">
    <w:abstractNumId w:val="27"/>
  </w:num>
  <w:num w:numId="11">
    <w:abstractNumId w:val="16"/>
  </w:num>
  <w:num w:numId="12">
    <w:abstractNumId w:val="11"/>
  </w:num>
  <w:num w:numId="13">
    <w:abstractNumId w:val="28"/>
  </w:num>
  <w:num w:numId="14">
    <w:abstractNumId w:val="22"/>
  </w:num>
  <w:num w:numId="15">
    <w:abstractNumId w:val="13"/>
  </w:num>
  <w:num w:numId="16">
    <w:abstractNumId w:val="26"/>
  </w:num>
  <w:num w:numId="17">
    <w:abstractNumId w:val="32"/>
  </w:num>
  <w:num w:numId="18">
    <w:abstractNumId w:val="18"/>
  </w:num>
  <w:num w:numId="19">
    <w:abstractNumId w:val="14"/>
  </w:num>
  <w:num w:numId="20">
    <w:abstractNumId w:val="21"/>
  </w:num>
  <w:num w:numId="21">
    <w:abstractNumId w:val="25"/>
  </w:num>
  <w:num w:numId="22">
    <w:abstractNumId w:val="9"/>
  </w:num>
  <w:num w:numId="23">
    <w:abstractNumId w:val="7"/>
  </w:num>
  <w:num w:numId="24">
    <w:abstractNumId w:val="6"/>
  </w:num>
  <w:num w:numId="25">
    <w:abstractNumId w:val="5"/>
  </w:num>
  <w:num w:numId="26">
    <w:abstractNumId w:val="4"/>
  </w:num>
  <w:num w:numId="27">
    <w:abstractNumId w:val="8"/>
  </w:num>
  <w:num w:numId="28">
    <w:abstractNumId w:val="3"/>
  </w:num>
  <w:num w:numId="29">
    <w:abstractNumId w:val="2"/>
  </w:num>
  <w:num w:numId="30">
    <w:abstractNumId w:val="1"/>
  </w:num>
  <w:num w:numId="31">
    <w:abstractNumId w:val="0"/>
  </w:num>
  <w:num w:numId="32">
    <w:abstractNumId w:val="19"/>
  </w:num>
  <w:num w:numId="3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attachedTemplate r:id="rId1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EA0"/>
    <w:rsid w:val="00014003"/>
    <w:rsid w:val="00024AE2"/>
    <w:rsid w:val="00042B63"/>
    <w:rsid w:val="000451DA"/>
    <w:rsid w:val="00056831"/>
    <w:rsid w:val="0007187C"/>
    <w:rsid w:val="00074973"/>
    <w:rsid w:val="00095777"/>
    <w:rsid w:val="000A00B1"/>
    <w:rsid w:val="000A2C63"/>
    <w:rsid w:val="000B2F26"/>
    <w:rsid w:val="000B6C0E"/>
    <w:rsid w:val="000C4B09"/>
    <w:rsid w:val="000D44B3"/>
    <w:rsid w:val="00104FA9"/>
    <w:rsid w:val="001217CF"/>
    <w:rsid w:val="001624DD"/>
    <w:rsid w:val="00172AE6"/>
    <w:rsid w:val="0017700E"/>
    <w:rsid w:val="001A620E"/>
    <w:rsid w:val="001C7CE7"/>
    <w:rsid w:val="00200FE6"/>
    <w:rsid w:val="00201A9C"/>
    <w:rsid w:val="00223D59"/>
    <w:rsid w:val="00252A9A"/>
    <w:rsid w:val="00262C29"/>
    <w:rsid w:val="00284233"/>
    <w:rsid w:val="00296509"/>
    <w:rsid w:val="00296BF5"/>
    <w:rsid w:val="002A0B13"/>
    <w:rsid w:val="002A622E"/>
    <w:rsid w:val="002C2EA0"/>
    <w:rsid w:val="002D2F06"/>
    <w:rsid w:val="003122A3"/>
    <w:rsid w:val="003651A2"/>
    <w:rsid w:val="00390AA7"/>
    <w:rsid w:val="00395CC7"/>
    <w:rsid w:val="003A02D6"/>
    <w:rsid w:val="003D059F"/>
    <w:rsid w:val="003E1D8C"/>
    <w:rsid w:val="00453C63"/>
    <w:rsid w:val="00462432"/>
    <w:rsid w:val="004E7161"/>
    <w:rsid w:val="0051394C"/>
    <w:rsid w:val="00525935"/>
    <w:rsid w:val="00554823"/>
    <w:rsid w:val="0057014E"/>
    <w:rsid w:val="00582A05"/>
    <w:rsid w:val="005916D8"/>
    <w:rsid w:val="005B09D8"/>
    <w:rsid w:val="0064524B"/>
    <w:rsid w:val="006458B3"/>
    <w:rsid w:val="006521EA"/>
    <w:rsid w:val="006B4C50"/>
    <w:rsid w:val="006C1D88"/>
    <w:rsid w:val="006D4307"/>
    <w:rsid w:val="006F1B18"/>
    <w:rsid w:val="00706D62"/>
    <w:rsid w:val="00711B37"/>
    <w:rsid w:val="00714AB0"/>
    <w:rsid w:val="00716E54"/>
    <w:rsid w:val="00720CCE"/>
    <w:rsid w:val="00737BC9"/>
    <w:rsid w:val="00744F3B"/>
    <w:rsid w:val="00751BE5"/>
    <w:rsid w:val="00765C25"/>
    <w:rsid w:val="007A0AB3"/>
    <w:rsid w:val="007B4EB8"/>
    <w:rsid w:val="007B65C5"/>
    <w:rsid w:val="007C3A68"/>
    <w:rsid w:val="008029D7"/>
    <w:rsid w:val="0082259B"/>
    <w:rsid w:val="00830788"/>
    <w:rsid w:val="0083368E"/>
    <w:rsid w:val="008C4FA1"/>
    <w:rsid w:val="008D2900"/>
    <w:rsid w:val="008D73E0"/>
    <w:rsid w:val="009118C6"/>
    <w:rsid w:val="009644DF"/>
    <w:rsid w:val="009753C8"/>
    <w:rsid w:val="0099535A"/>
    <w:rsid w:val="009B5DEC"/>
    <w:rsid w:val="009D5CFD"/>
    <w:rsid w:val="009E5670"/>
    <w:rsid w:val="009F001A"/>
    <w:rsid w:val="00A2350E"/>
    <w:rsid w:val="00A270CC"/>
    <w:rsid w:val="00A27E79"/>
    <w:rsid w:val="00A31546"/>
    <w:rsid w:val="00A35E8B"/>
    <w:rsid w:val="00A42122"/>
    <w:rsid w:val="00A4746C"/>
    <w:rsid w:val="00A620F4"/>
    <w:rsid w:val="00A66CB3"/>
    <w:rsid w:val="00A75956"/>
    <w:rsid w:val="00A87F19"/>
    <w:rsid w:val="00AB186C"/>
    <w:rsid w:val="00B519C2"/>
    <w:rsid w:val="00B5757A"/>
    <w:rsid w:val="00B708ED"/>
    <w:rsid w:val="00B96E45"/>
    <w:rsid w:val="00BA4000"/>
    <w:rsid w:val="00BE7FEB"/>
    <w:rsid w:val="00C20378"/>
    <w:rsid w:val="00C2278D"/>
    <w:rsid w:val="00C478F2"/>
    <w:rsid w:val="00C70A36"/>
    <w:rsid w:val="00C97ECC"/>
    <w:rsid w:val="00CA429F"/>
    <w:rsid w:val="00CA6B81"/>
    <w:rsid w:val="00CC0CCD"/>
    <w:rsid w:val="00D0217C"/>
    <w:rsid w:val="00D11A17"/>
    <w:rsid w:val="00D4074A"/>
    <w:rsid w:val="00D61A2D"/>
    <w:rsid w:val="00D67FBF"/>
    <w:rsid w:val="00DD6E93"/>
    <w:rsid w:val="00DD7D78"/>
    <w:rsid w:val="00DE3468"/>
    <w:rsid w:val="00DE6CDC"/>
    <w:rsid w:val="00E063DC"/>
    <w:rsid w:val="00E079DE"/>
    <w:rsid w:val="00E61B9D"/>
    <w:rsid w:val="00E61BD9"/>
    <w:rsid w:val="00E83FF0"/>
    <w:rsid w:val="00E863A7"/>
    <w:rsid w:val="00E91D7E"/>
    <w:rsid w:val="00EA0BAB"/>
    <w:rsid w:val="00EB5709"/>
    <w:rsid w:val="00ED6C1B"/>
    <w:rsid w:val="00EE4D15"/>
    <w:rsid w:val="00EE6148"/>
    <w:rsid w:val="00EF6816"/>
    <w:rsid w:val="00F2274F"/>
    <w:rsid w:val="00F256DC"/>
    <w:rsid w:val="00F872F5"/>
    <w:rsid w:val="00F965E7"/>
    <w:rsid w:val="00FD41E1"/>
    <w:rsid w:val="00FE3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5C89F0"/>
  <w15:chartTrackingRefBased/>
  <w15:docId w15:val="{469AA28D-B3F4-47ED-A526-D45B2273F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rsid w:val="00714AB0"/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1">
    <w:name w:val="Заголовок 1 уровня"/>
    <w:qFormat/>
    <w:rsid w:val="00EE4D15"/>
    <w:pPr>
      <w:keepNext/>
      <w:pageBreakBefore/>
      <w:widowControl w:val="0"/>
      <w:suppressAutoHyphens/>
      <w:snapToGrid w:val="0"/>
      <w:spacing w:after="240" w:line="360" w:lineRule="auto"/>
      <w:jc w:val="center"/>
      <w:outlineLvl w:val="0"/>
    </w:pPr>
    <w:rPr>
      <w:rFonts w:ascii="Times New Roman" w:hAnsi="Times New Roman"/>
      <w:b/>
      <w:caps/>
      <w:sz w:val="28"/>
    </w:rPr>
  </w:style>
  <w:style w:type="paragraph" w:customStyle="1" w:styleId="2">
    <w:name w:val="Заголовой 2 уровня"/>
    <w:qFormat/>
    <w:rsid w:val="00EE4D15"/>
    <w:pPr>
      <w:keepNext/>
      <w:widowControl w:val="0"/>
      <w:suppressAutoHyphens/>
      <w:adjustRightInd w:val="0"/>
      <w:spacing w:after="240" w:line="360" w:lineRule="auto"/>
      <w:outlineLvl w:val="1"/>
    </w:pPr>
    <w:rPr>
      <w:rFonts w:ascii="Times New Roman" w:hAnsi="Times New Roman"/>
      <w:b/>
      <w:sz w:val="24"/>
    </w:rPr>
  </w:style>
  <w:style w:type="paragraph" w:styleId="a5">
    <w:name w:val="No Spacing"/>
    <w:uiPriority w:val="1"/>
    <w:rsid w:val="00FD41E1"/>
    <w:pPr>
      <w:spacing w:after="0" w:line="240" w:lineRule="auto"/>
    </w:pPr>
  </w:style>
  <w:style w:type="paragraph" w:styleId="a6">
    <w:name w:val="header"/>
    <w:basedOn w:val="a1"/>
    <w:link w:val="a7"/>
    <w:uiPriority w:val="99"/>
    <w:unhideWhenUsed/>
    <w:rsid w:val="00200FE6"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3">
    <w:name w:val="Заголовок 3 уровня"/>
    <w:qFormat/>
    <w:rsid w:val="00EE4D15"/>
    <w:pPr>
      <w:keepNext/>
      <w:widowControl w:val="0"/>
      <w:suppressAutoHyphens/>
      <w:spacing w:after="240" w:line="360" w:lineRule="auto"/>
      <w:outlineLvl w:val="2"/>
    </w:pPr>
    <w:rPr>
      <w:rFonts w:ascii="Times New Roman" w:hAnsi="Times New Roman"/>
      <w:i/>
      <w:sz w:val="24"/>
    </w:rPr>
  </w:style>
  <w:style w:type="paragraph" w:customStyle="1" w:styleId="a8">
    <w:name w:val="Основной текст (свой)"/>
    <w:qFormat/>
    <w:rsid w:val="00F872F5"/>
    <w:pPr>
      <w:widowControl w:val="0"/>
      <w:spacing w:after="120" w:line="360" w:lineRule="auto"/>
      <w:ind w:firstLine="851"/>
      <w:jc w:val="both"/>
    </w:pPr>
    <w:rPr>
      <w:rFonts w:ascii="Times New Roman" w:hAnsi="Times New Roman"/>
      <w:sz w:val="24"/>
    </w:rPr>
  </w:style>
  <w:style w:type="paragraph" w:customStyle="1" w:styleId="a9">
    <w:name w:val="Опредение"/>
    <w:qFormat/>
    <w:rsid w:val="00F872F5"/>
    <w:pPr>
      <w:widowControl w:val="0"/>
      <w:spacing w:after="120" w:line="360" w:lineRule="auto"/>
      <w:ind w:firstLine="851"/>
    </w:pPr>
    <w:rPr>
      <w:rFonts w:ascii="Times New Roman" w:hAnsi="Times New Roman"/>
      <w:b/>
      <w:sz w:val="24"/>
    </w:rPr>
  </w:style>
  <w:style w:type="paragraph" w:customStyle="1" w:styleId="aa">
    <w:name w:val="Примечание"/>
    <w:qFormat/>
    <w:rsid w:val="007B4EB8"/>
    <w:pPr>
      <w:widowControl w:val="0"/>
      <w:spacing w:after="0" w:line="240" w:lineRule="auto"/>
      <w:ind w:firstLine="851"/>
    </w:pPr>
    <w:rPr>
      <w:rFonts w:ascii="Times New Roman" w:hAnsi="Times New Roman"/>
      <w:i/>
    </w:rPr>
  </w:style>
  <w:style w:type="paragraph" w:customStyle="1" w:styleId="ab">
    <w:name w:val="Название таблицы"/>
    <w:basedOn w:val="a8"/>
    <w:qFormat/>
    <w:rsid w:val="007B4EB8"/>
    <w:pPr>
      <w:suppressAutoHyphens/>
      <w:spacing w:after="0" w:line="240" w:lineRule="auto"/>
      <w:ind w:firstLine="0"/>
      <w:jc w:val="left"/>
      <w:outlineLvl w:val="3"/>
    </w:pPr>
    <w:rPr>
      <w:b/>
      <w:i/>
      <w:sz w:val="22"/>
    </w:rPr>
  </w:style>
  <w:style w:type="paragraph" w:customStyle="1" w:styleId="ac">
    <w:name w:val="Название рисунка"/>
    <w:qFormat/>
    <w:rsid w:val="007B4EB8"/>
    <w:pPr>
      <w:widowControl w:val="0"/>
      <w:suppressAutoHyphens/>
      <w:spacing w:after="0" w:line="240" w:lineRule="auto"/>
      <w:jc w:val="center"/>
      <w:outlineLvl w:val="3"/>
    </w:pPr>
    <w:rPr>
      <w:rFonts w:ascii="Times New Roman" w:hAnsi="Times New Roman"/>
      <w:i/>
    </w:rPr>
  </w:style>
  <w:style w:type="paragraph" w:customStyle="1" w:styleId="ad">
    <w:name w:val="Формула"/>
    <w:qFormat/>
    <w:rsid w:val="007B4EB8"/>
    <w:pPr>
      <w:widowControl w:val="0"/>
      <w:suppressAutoHyphens/>
      <w:adjustRightInd w:val="0"/>
      <w:spacing w:before="120" w:after="240" w:line="240" w:lineRule="auto"/>
      <w:ind w:firstLine="1418"/>
    </w:pPr>
    <w:rPr>
      <w:rFonts w:ascii="Times New Roman" w:hAnsi="Times New Roman"/>
      <w:i/>
      <w:sz w:val="24"/>
    </w:rPr>
  </w:style>
  <w:style w:type="numbering" w:customStyle="1" w:styleId="a">
    <w:name w:val="Список (свой)"/>
    <w:basedOn w:val="a4"/>
    <w:uiPriority w:val="99"/>
    <w:rsid w:val="00F872F5"/>
    <w:pPr>
      <w:numPr>
        <w:numId w:val="2"/>
      </w:numPr>
    </w:pPr>
  </w:style>
  <w:style w:type="numbering" w:customStyle="1" w:styleId="a0">
    <w:name w:val="Список свой"/>
    <w:uiPriority w:val="99"/>
    <w:rsid w:val="0057014E"/>
    <w:pPr>
      <w:numPr>
        <w:numId w:val="15"/>
      </w:numPr>
    </w:pPr>
  </w:style>
  <w:style w:type="character" w:customStyle="1" w:styleId="a7">
    <w:name w:val="Верхний колонтитул Знак"/>
    <w:basedOn w:val="a2"/>
    <w:link w:val="a6"/>
    <w:uiPriority w:val="99"/>
    <w:rsid w:val="00200FE6"/>
  </w:style>
  <w:style w:type="paragraph" w:styleId="ae">
    <w:name w:val="footer"/>
    <w:basedOn w:val="a1"/>
    <w:link w:val="af"/>
    <w:uiPriority w:val="99"/>
    <w:unhideWhenUsed/>
    <w:rsid w:val="00200F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2"/>
    <w:link w:val="ae"/>
    <w:uiPriority w:val="99"/>
    <w:rsid w:val="00200FE6"/>
  </w:style>
  <w:style w:type="character" w:styleId="af0">
    <w:name w:val="Placeholder Text"/>
    <w:basedOn w:val="a2"/>
    <w:uiPriority w:val="99"/>
    <w:semiHidden/>
    <w:rsid w:val="00200FE6"/>
    <w:rPr>
      <w:color w:val="808080"/>
    </w:rPr>
  </w:style>
  <w:style w:type="character" w:styleId="af1">
    <w:name w:val="Hyperlink"/>
    <w:basedOn w:val="a2"/>
    <w:uiPriority w:val="99"/>
    <w:unhideWhenUsed/>
    <w:rsid w:val="00014003"/>
    <w:rPr>
      <w:color w:val="0563C1" w:themeColor="hyperlink"/>
      <w:u w:val="single"/>
    </w:rPr>
  </w:style>
  <w:style w:type="character" w:styleId="af2">
    <w:name w:val="Unresolved Mention"/>
    <w:basedOn w:val="a2"/>
    <w:uiPriority w:val="99"/>
    <w:semiHidden/>
    <w:unhideWhenUsed/>
    <w:rsid w:val="00014003"/>
    <w:rPr>
      <w:color w:val="605E5C"/>
      <w:shd w:val="clear" w:color="auto" w:fill="E1DFDD"/>
    </w:rPr>
  </w:style>
  <w:style w:type="table" w:styleId="af3">
    <w:name w:val="Table Grid"/>
    <w:basedOn w:val="a3"/>
    <w:uiPriority w:val="39"/>
    <w:rsid w:val="00C478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60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55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3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8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6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27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7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2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3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9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6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9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2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2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23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3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46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05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12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0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03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6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0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2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7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7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61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5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6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4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9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2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1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2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69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24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6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8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1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77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6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1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0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58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77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11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1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63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36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0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3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6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6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4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8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7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8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4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7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5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5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6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2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9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1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7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7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35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39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3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3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3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0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91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2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2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7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0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5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4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$_study\&#1094;&#1082;\&#1096;&#1072;&#1073;&#1083;&#1086;&#1085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7594B0E9644420DBAAB81CCCEC634A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0828B0-A7DA-492F-A81B-4567F16AC90B}"/>
      </w:docPartPr>
      <w:docPartBody>
        <w:p w:rsidR="0064224B" w:rsidRDefault="00255219">
          <w:r w:rsidRPr="008A1175">
            <w:rPr>
              <w:rStyle w:val="a3"/>
            </w:rPr>
            <w:t>[Название]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219"/>
    <w:rsid w:val="00070991"/>
    <w:rsid w:val="000A2183"/>
    <w:rsid w:val="000A58E3"/>
    <w:rsid w:val="001C33CD"/>
    <w:rsid w:val="002019E3"/>
    <w:rsid w:val="00234A6B"/>
    <w:rsid w:val="00255219"/>
    <w:rsid w:val="00377D2C"/>
    <w:rsid w:val="00424942"/>
    <w:rsid w:val="004737A4"/>
    <w:rsid w:val="005A3A70"/>
    <w:rsid w:val="0064224B"/>
    <w:rsid w:val="00723245"/>
    <w:rsid w:val="008C3358"/>
    <w:rsid w:val="009B1774"/>
    <w:rsid w:val="00AB6CD4"/>
    <w:rsid w:val="00E47246"/>
    <w:rsid w:val="00EB7D0B"/>
    <w:rsid w:val="00F63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737A4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Шаблон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0A2DBD-B0A8-456C-87E8-40CCABCCC2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</Template>
  <TotalTime>1554</TotalTime>
  <Pages>8</Pages>
  <Words>1459</Words>
  <Characters>8320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Задание 1</vt:lpstr>
    </vt:vector>
  </TitlesOfParts>
  <Company/>
  <LinksUpToDate>false</LinksUpToDate>
  <CharactersWithSpaces>9760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1</dc:title>
  <dc:subject/>
  <dc:creator>Nasty</dc:creator>
  <cp:keywords/>
  <dc:description/>
  <cp:lastModifiedBy>Anastasiya Zolotareva</cp:lastModifiedBy>
  <cp:revision>24</cp:revision>
  <dcterms:created xsi:type="dcterms:W3CDTF">2019-09-29T19:27:00Z</dcterms:created>
  <dcterms:modified xsi:type="dcterms:W3CDTF">2021-11-22T23:47:00Z</dcterms:modified>
</cp:coreProperties>
</file>